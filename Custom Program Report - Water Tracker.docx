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A4C45F" w14:textId="337444BF" w:rsidR="00952F7D" w:rsidRPr="00B05244" w:rsidRDefault="00DF198B" w:rsidP="00DF198B">
      <w:pPr>
        <w:pStyle w:val="GraphicAnchor"/>
        <w:rPr>
          <w:rFonts w:asciiTheme="majorHAnsi" w:hAnsiTheme="majorHAnsi"/>
        </w:rPr>
      </w:pPr>
      <w:r w:rsidRPr="00B05244">
        <w:rPr>
          <w:rFonts w:asciiTheme="majorHAnsi" w:hAnsiTheme="majorHAnsi"/>
          <w:noProof/>
          <w:lang w:eastAsia="en-AU"/>
        </w:rPr>
        <w:drawing>
          <wp:anchor distT="0" distB="0" distL="114300" distR="114300" simplePos="0" relativeHeight="251656192" behindDoc="1" locked="0" layoutInCell="1" allowOverlap="1" wp14:anchorId="22D98733" wp14:editId="65C6FA3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B05244" w14:paraId="63778BA3" w14:textId="77777777" w:rsidTr="00ED4FB5">
        <w:trPr>
          <w:trHeight w:val="874"/>
        </w:trPr>
        <w:tc>
          <w:tcPr>
            <w:tcW w:w="10790" w:type="dxa"/>
            <w:gridSpan w:val="9"/>
          </w:tcPr>
          <w:p w14:paraId="150E5FA2" w14:textId="77777777" w:rsidR="00DF198B" w:rsidRPr="00B05244" w:rsidRDefault="00DF198B">
            <w:pPr>
              <w:rPr>
                <w:rFonts w:asciiTheme="majorHAnsi" w:hAnsiTheme="majorHAnsi"/>
              </w:rPr>
            </w:pPr>
          </w:p>
        </w:tc>
      </w:tr>
      <w:tr w:rsidR="00DF198B" w:rsidRPr="00B05244" w14:paraId="0ECF1BC2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7C34D87C" w14:textId="77777777" w:rsidR="00DF198B" w:rsidRPr="00B05244" w:rsidRDefault="00DF198B">
            <w:pPr>
              <w:rPr>
                <w:rFonts w:asciiTheme="majorHAnsi" w:hAnsiTheme="majorHAnsi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BE205A3" w14:textId="77777777" w:rsidR="00AD0731" w:rsidRPr="00B05244" w:rsidRDefault="00AD0731" w:rsidP="00521D19">
            <w:pPr>
              <w:pStyle w:val="Text"/>
              <w:jc w:val="center"/>
              <w:rPr>
                <w:b/>
                <w:bCs/>
                <w:color w:val="476166" w:themeColor="accent1"/>
                <w:sz w:val="56"/>
                <w:szCs w:val="56"/>
              </w:rPr>
            </w:pPr>
            <w:r w:rsidRPr="00B05244">
              <w:rPr>
                <w:b/>
                <w:bCs/>
                <w:color w:val="476166" w:themeColor="accent1"/>
                <w:sz w:val="56"/>
                <w:szCs w:val="56"/>
              </w:rPr>
              <w:t>Custom Program</w:t>
            </w:r>
          </w:p>
          <w:p w14:paraId="4D82C449" w14:textId="37343E44" w:rsidR="00DF198B" w:rsidRPr="00B05244" w:rsidRDefault="002B2A03" w:rsidP="00521D19">
            <w:pPr>
              <w:pStyle w:val="Text"/>
              <w:jc w:val="center"/>
              <w:rPr>
                <w:color w:val="476166" w:themeColor="accent1"/>
                <w:sz w:val="56"/>
                <w:szCs w:val="56"/>
              </w:rPr>
            </w:pPr>
            <w:r w:rsidRPr="00B05244">
              <w:rPr>
                <w:color w:val="476166" w:themeColor="accent1"/>
                <w:sz w:val="56"/>
                <w:szCs w:val="56"/>
              </w:rPr>
              <w:t>Water Tracker</w:t>
            </w:r>
          </w:p>
          <w:p w14:paraId="338E175F" w14:textId="77777777" w:rsidR="003846B3" w:rsidRPr="00B05244" w:rsidRDefault="00AD0731" w:rsidP="003846B3">
            <w:pPr>
              <w:jc w:val="center"/>
              <w:rPr>
                <w:rFonts w:asciiTheme="majorHAnsi" w:hAnsiTheme="majorHAnsi"/>
              </w:rPr>
            </w:pPr>
            <w:r w:rsidRPr="00B05244">
              <w:rPr>
                <w:rFonts w:asciiTheme="majorHAnsi" w:hAnsiTheme="majorHAnsi"/>
              </w:rPr>
              <w:t>COS10009 – INTRODUCTION TO PROGRAMMING</w:t>
            </w:r>
          </w:p>
          <w:p w14:paraId="1261F8F2" w14:textId="4FCE2C80" w:rsidR="00AD0731" w:rsidRPr="00B05244" w:rsidRDefault="00AD0731" w:rsidP="003846B3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39824F8" w14:textId="77777777" w:rsidR="00DF198B" w:rsidRPr="00B05244" w:rsidRDefault="00DF198B">
            <w:pPr>
              <w:rPr>
                <w:rFonts w:asciiTheme="majorHAnsi" w:hAnsiTheme="majorHAnsi"/>
              </w:rPr>
            </w:pPr>
          </w:p>
        </w:tc>
      </w:tr>
      <w:tr w:rsidR="00DF198B" w:rsidRPr="00B05244" w14:paraId="3972E9A3" w14:textId="77777777" w:rsidTr="00185F4A">
        <w:trPr>
          <w:trHeight w:val="1837"/>
        </w:trPr>
        <w:tc>
          <w:tcPr>
            <w:tcW w:w="1170" w:type="dxa"/>
          </w:tcPr>
          <w:p w14:paraId="3A6896E7" w14:textId="77777777" w:rsidR="00DF198B" w:rsidRPr="00B05244" w:rsidRDefault="00DF198B">
            <w:pPr>
              <w:rPr>
                <w:rFonts w:asciiTheme="majorHAnsi" w:hAnsiTheme="majorHAnsi"/>
              </w:rPr>
            </w:pPr>
          </w:p>
        </w:tc>
        <w:tc>
          <w:tcPr>
            <w:tcW w:w="8460" w:type="dxa"/>
            <w:gridSpan w:val="7"/>
          </w:tcPr>
          <w:p w14:paraId="5971E2F3" w14:textId="77777777" w:rsidR="00DF198B" w:rsidRPr="00B05244" w:rsidRDefault="00DF198B">
            <w:pPr>
              <w:rPr>
                <w:rFonts w:asciiTheme="majorHAnsi" w:hAnsiTheme="majorHAnsi"/>
              </w:rPr>
            </w:pPr>
          </w:p>
        </w:tc>
        <w:tc>
          <w:tcPr>
            <w:tcW w:w="1160" w:type="dxa"/>
          </w:tcPr>
          <w:p w14:paraId="011C659D" w14:textId="77777777" w:rsidR="00DF198B" w:rsidRPr="00B05244" w:rsidRDefault="00DF198B">
            <w:pPr>
              <w:rPr>
                <w:rFonts w:asciiTheme="majorHAnsi" w:hAnsiTheme="majorHAnsi"/>
              </w:rPr>
            </w:pPr>
          </w:p>
        </w:tc>
      </w:tr>
      <w:tr w:rsidR="003846B3" w:rsidRPr="00B05244" w14:paraId="00288AB3" w14:textId="77777777" w:rsidTr="00185F4A">
        <w:trPr>
          <w:trHeight w:val="929"/>
        </w:trPr>
        <w:tc>
          <w:tcPr>
            <w:tcW w:w="2397" w:type="dxa"/>
            <w:gridSpan w:val="4"/>
          </w:tcPr>
          <w:p w14:paraId="0879F580" w14:textId="77777777" w:rsidR="003846B3" w:rsidRPr="00B05244" w:rsidRDefault="003846B3" w:rsidP="003846B3">
            <w:pPr>
              <w:rPr>
                <w:rFonts w:asciiTheme="majorHAnsi" w:hAnsiTheme="majorHAnsi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4CA8018B" w14:textId="77777777" w:rsidR="003846B3" w:rsidRPr="00B05244" w:rsidRDefault="003846B3" w:rsidP="00EB4960">
            <w:pPr>
              <w:pStyle w:val="Heading2"/>
              <w:rPr>
                <w:sz w:val="40"/>
                <w:szCs w:val="40"/>
              </w:rPr>
            </w:pPr>
          </w:p>
          <w:p w14:paraId="31E70E85" w14:textId="148E0364" w:rsidR="003846B3" w:rsidRPr="00B05244" w:rsidRDefault="00AD0731" w:rsidP="002C6A99">
            <w:pPr>
              <w:pStyle w:val="Text"/>
              <w:jc w:val="center"/>
            </w:pPr>
            <w:r w:rsidRPr="00B05244">
              <w:rPr>
                <w:sz w:val="40"/>
                <w:szCs w:val="40"/>
              </w:rPr>
              <w:t>Group 1</w:t>
            </w:r>
          </w:p>
          <w:p w14:paraId="60ADE52E" w14:textId="77777777" w:rsidR="002C6A99" w:rsidRPr="00B05244" w:rsidRDefault="002C6A99" w:rsidP="003846B3">
            <w:pPr>
              <w:rPr>
                <w:rFonts w:asciiTheme="majorHAnsi" w:hAnsiTheme="majorHAnsi"/>
                <w:b/>
                <w:sz w:val="40"/>
                <w:szCs w:val="40"/>
              </w:rPr>
            </w:pPr>
          </w:p>
          <w:p w14:paraId="55B628A8" w14:textId="03890747" w:rsidR="008509A5" w:rsidRDefault="008509A5" w:rsidP="00E721EC">
            <w:pPr>
              <w:jc w:val="center"/>
              <w:rPr>
                <w:rFonts w:asciiTheme="majorHAnsi" w:hAnsiTheme="majorHAnsi"/>
                <w:bCs/>
                <w:sz w:val="40"/>
                <w:szCs w:val="40"/>
              </w:rPr>
            </w:pPr>
            <w:r w:rsidRPr="00B05244">
              <w:rPr>
                <w:rFonts w:asciiTheme="majorHAnsi" w:hAnsiTheme="majorHAnsi"/>
                <w:bCs/>
                <w:sz w:val="40"/>
                <w:szCs w:val="40"/>
              </w:rPr>
              <w:t>Student:</w:t>
            </w:r>
          </w:p>
          <w:p w14:paraId="3AE8CE57" w14:textId="77777777" w:rsidR="00ED4FB5" w:rsidRPr="00E721EC" w:rsidRDefault="00ED4FB5" w:rsidP="00E721EC">
            <w:pPr>
              <w:jc w:val="center"/>
              <w:rPr>
                <w:rFonts w:asciiTheme="majorHAnsi" w:hAnsiTheme="majorHAnsi"/>
                <w:bCs/>
                <w:sz w:val="40"/>
                <w:szCs w:val="40"/>
              </w:rPr>
            </w:pPr>
          </w:p>
          <w:p w14:paraId="155D8CEF" w14:textId="77777777" w:rsidR="003846B3" w:rsidRPr="00B05244" w:rsidRDefault="003846B3" w:rsidP="003846B3">
            <w:pPr>
              <w:jc w:val="center"/>
              <w:rPr>
                <w:rFonts w:asciiTheme="majorHAnsi" w:hAnsiTheme="majorHAnsi"/>
                <w:b/>
                <w:sz w:val="40"/>
                <w:szCs w:val="40"/>
              </w:rPr>
            </w:pPr>
            <w:r w:rsidRPr="00B05244">
              <w:rPr>
                <w:rFonts w:asciiTheme="majorHAnsi" w:hAnsiTheme="majorHAnsi"/>
                <w:b/>
                <w:sz w:val="40"/>
                <w:szCs w:val="40"/>
              </w:rPr>
              <w:t>Amirul Iman bin Amran</w:t>
            </w:r>
          </w:p>
          <w:p w14:paraId="1B6D8B06" w14:textId="77777777" w:rsidR="00C72465" w:rsidRPr="00B05244" w:rsidRDefault="003846B3" w:rsidP="002C6A99">
            <w:pPr>
              <w:jc w:val="center"/>
              <w:rPr>
                <w:rFonts w:asciiTheme="majorHAnsi" w:hAnsiTheme="majorHAnsi"/>
                <w:bCs/>
                <w:sz w:val="40"/>
                <w:szCs w:val="40"/>
              </w:rPr>
            </w:pPr>
            <w:r w:rsidRPr="00B05244">
              <w:rPr>
                <w:rFonts w:asciiTheme="majorHAnsi" w:hAnsiTheme="majorHAnsi"/>
                <w:bCs/>
                <w:sz w:val="40"/>
                <w:szCs w:val="40"/>
              </w:rPr>
              <w:t>(101234444)</w:t>
            </w:r>
          </w:p>
          <w:p w14:paraId="10FD9BC0" w14:textId="77777777" w:rsidR="002C6A99" w:rsidRPr="00B05244" w:rsidRDefault="002C6A99" w:rsidP="002C6A99">
            <w:pPr>
              <w:jc w:val="center"/>
              <w:rPr>
                <w:rFonts w:asciiTheme="majorHAnsi" w:hAnsiTheme="majorHAnsi"/>
                <w:bCs/>
                <w:sz w:val="40"/>
                <w:szCs w:val="40"/>
              </w:rPr>
            </w:pPr>
          </w:p>
          <w:p w14:paraId="6C4CCF0B" w14:textId="77777777" w:rsidR="002C6A99" w:rsidRPr="00B05244" w:rsidRDefault="002C6A99" w:rsidP="002C6A99">
            <w:pPr>
              <w:jc w:val="center"/>
              <w:rPr>
                <w:rFonts w:asciiTheme="majorHAnsi" w:hAnsiTheme="majorHAnsi"/>
                <w:bCs/>
                <w:sz w:val="40"/>
                <w:szCs w:val="40"/>
              </w:rPr>
            </w:pPr>
            <w:r w:rsidRPr="00B05244">
              <w:rPr>
                <w:rFonts w:asciiTheme="majorHAnsi" w:hAnsiTheme="majorHAnsi"/>
                <w:bCs/>
                <w:sz w:val="40"/>
                <w:szCs w:val="40"/>
              </w:rPr>
              <w:t>Lecturer:</w:t>
            </w:r>
          </w:p>
          <w:p w14:paraId="59AFBEF9" w14:textId="77777777" w:rsidR="002C6A99" w:rsidRPr="00B05244" w:rsidRDefault="002C6A99" w:rsidP="002C6A99">
            <w:pPr>
              <w:jc w:val="center"/>
              <w:rPr>
                <w:rFonts w:asciiTheme="majorHAnsi" w:hAnsiTheme="majorHAnsi"/>
                <w:b/>
                <w:sz w:val="40"/>
                <w:szCs w:val="40"/>
              </w:rPr>
            </w:pPr>
          </w:p>
          <w:p w14:paraId="49CBE1ED" w14:textId="463E388A" w:rsidR="002C6A99" w:rsidRPr="00B05244" w:rsidRDefault="002C6A99" w:rsidP="002C6A99">
            <w:pPr>
              <w:jc w:val="center"/>
              <w:rPr>
                <w:rFonts w:asciiTheme="majorHAnsi" w:hAnsiTheme="majorHAnsi"/>
                <w:bCs/>
                <w:sz w:val="40"/>
                <w:szCs w:val="40"/>
              </w:rPr>
            </w:pPr>
            <w:r w:rsidRPr="00B05244">
              <w:rPr>
                <w:rFonts w:asciiTheme="majorHAnsi" w:hAnsiTheme="majorHAnsi"/>
                <w:b/>
                <w:sz w:val="40"/>
                <w:szCs w:val="40"/>
              </w:rPr>
              <w:t>Sim Kwan Hua</w:t>
            </w:r>
          </w:p>
        </w:tc>
        <w:tc>
          <w:tcPr>
            <w:tcW w:w="2398" w:type="dxa"/>
            <w:gridSpan w:val="4"/>
          </w:tcPr>
          <w:p w14:paraId="2DA7244E" w14:textId="77777777" w:rsidR="003846B3" w:rsidRPr="00B05244" w:rsidRDefault="003846B3" w:rsidP="003846B3">
            <w:pPr>
              <w:rPr>
                <w:rFonts w:asciiTheme="majorHAnsi" w:hAnsiTheme="majorHAnsi"/>
              </w:rPr>
            </w:pPr>
          </w:p>
        </w:tc>
      </w:tr>
      <w:tr w:rsidR="003846B3" w:rsidRPr="00B05244" w14:paraId="740EB7AA" w14:textId="77777777" w:rsidTr="00185F4A">
        <w:trPr>
          <w:trHeight w:val="1460"/>
        </w:trPr>
        <w:tc>
          <w:tcPr>
            <w:tcW w:w="2397" w:type="dxa"/>
            <w:gridSpan w:val="4"/>
          </w:tcPr>
          <w:p w14:paraId="2E5D97A5" w14:textId="77777777" w:rsidR="003846B3" w:rsidRPr="00B05244" w:rsidRDefault="003846B3" w:rsidP="003846B3">
            <w:pPr>
              <w:rPr>
                <w:rFonts w:asciiTheme="majorHAnsi" w:hAnsiTheme="majorHAnsi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578F6BA2" w14:textId="7DCE9F56" w:rsidR="003846B3" w:rsidRPr="00B05244" w:rsidRDefault="003846B3" w:rsidP="00AD0731">
            <w:pPr>
              <w:rPr>
                <w:rFonts w:asciiTheme="majorHAnsi" w:hAnsiTheme="majorHAnsi"/>
              </w:rPr>
            </w:pPr>
          </w:p>
        </w:tc>
        <w:tc>
          <w:tcPr>
            <w:tcW w:w="2398" w:type="dxa"/>
            <w:gridSpan w:val="4"/>
          </w:tcPr>
          <w:p w14:paraId="34211426" w14:textId="77777777" w:rsidR="003846B3" w:rsidRPr="00B05244" w:rsidRDefault="003846B3" w:rsidP="003846B3">
            <w:pPr>
              <w:rPr>
                <w:rFonts w:asciiTheme="majorHAnsi" w:hAnsiTheme="majorHAnsi"/>
              </w:rPr>
            </w:pPr>
          </w:p>
        </w:tc>
      </w:tr>
      <w:tr w:rsidR="003846B3" w:rsidRPr="00B05244" w14:paraId="5530E0D9" w14:textId="77777777" w:rsidTr="00EB4960">
        <w:trPr>
          <w:trHeight w:val="1192"/>
        </w:trPr>
        <w:tc>
          <w:tcPr>
            <w:tcW w:w="2397" w:type="dxa"/>
            <w:gridSpan w:val="4"/>
            <w:vAlign w:val="bottom"/>
          </w:tcPr>
          <w:p w14:paraId="73A8E7FF" w14:textId="740AA100" w:rsidR="003846B3" w:rsidRPr="00B05244" w:rsidRDefault="003846B3" w:rsidP="003846B3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1D57EC9E" w14:textId="4B9C2F3A" w:rsidR="003846B3" w:rsidRPr="00B05244" w:rsidRDefault="003846B3" w:rsidP="003846B3">
            <w:pPr>
              <w:pStyle w:val="Heading3"/>
            </w:pPr>
          </w:p>
          <w:p w14:paraId="511D2A83" w14:textId="77777777" w:rsidR="003846B3" w:rsidRPr="00B05244" w:rsidRDefault="003846B3" w:rsidP="003846B3">
            <w:pPr>
              <w:rPr>
                <w:rFonts w:asciiTheme="majorHAnsi" w:hAnsiTheme="majorHAnsi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66F4B782" w14:textId="77777777" w:rsidR="003846B3" w:rsidRPr="00B05244" w:rsidRDefault="003846B3" w:rsidP="003846B3">
            <w:pPr>
              <w:jc w:val="center"/>
              <w:rPr>
                <w:rFonts w:asciiTheme="majorHAnsi" w:hAnsiTheme="majorHAnsi"/>
              </w:rPr>
            </w:pPr>
          </w:p>
        </w:tc>
      </w:tr>
      <w:tr w:rsidR="003846B3" w:rsidRPr="00B05244" w14:paraId="4041763B" w14:textId="77777777" w:rsidTr="00185F4A">
        <w:tc>
          <w:tcPr>
            <w:tcW w:w="2340" w:type="dxa"/>
            <w:gridSpan w:val="3"/>
          </w:tcPr>
          <w:p w14:paraId="5028E5BF" w14:textId="77777777" w:rsidR="003846B3" w:rsidRPr="00B05244" w:rsidRDefault="003846B3" w:rsidP="003846B3">
            <w:pPr>
              <w:rPr>
                <w:rFonts w:asciiTheme="majorHAnsi" w:hAnsiTheme="majorHAnsi"/>
              </w:rPr>
            </w:pPr>
          </w:p>
          <w:p w14:paraId="4F2ED0E1" w14:textId="379D3B28" w:rsidR="001E4C61" w:rsidRPr="00B05244" w:rsidRDefault="001E4C61" w:rsidP="003846B3">
            <w:pPr>
              <w:rPr>
                <w:rFonts w:asciiTheme="majorHAnsi" w:hAnsiTheme="majorHAnsi"/>
              </w:rPr>
            </w:pPr>
          </w:p>
        </w:tc>
        <w:tc>
          <w:tcPr>
            <w:tcW w:w="6120" w:type="dxa"/>
            <w:gridSpan w:val="3"/>
          </w:tcPr>
          <w:p w14:paraId="52101EBB" w14:textId="77777777" w:rsidR="003846B3" w:rsidRPr="00B05244" w:rsidRDefault="003846B3" w:rsidP="003846B3">
            <w:pPr>
              <w:rPr>
                <w:rFonts w:asciiTheme="majorHAnsi" w:hAnsiTheme="majorHAnsi"/>
              </w:rPr>
            </w:pPr>
          </w:p>
        </w:tc>
        <w:tc>
          <w:tcPr>
            <w:tcW w:w="2330" w:type="dxa"/>
            <w:gridSpan w:val="3"/>
          </w:tcPr>
          <w:p w14:paraId="4F77C15A" w14:textId="77777777" w:rsidR="003846B3" w:rsidRPr="00B05244" w:rsidRDefault="003846B3" w:rsidP="003846B3">
            <w:pPr>
              <w:rPr>
                <w:rFonts w:asciiTheme="majorHAnsi" w:hAnsiTheme="majorHAnsi"/>
              </w:rPr>
            </w:pPr>
          </w:p>
        </w:tc>
      </w:tr>
    </w:tbl>
    <w:p w14:paraId="39541E72" w14:textId="77777777" w:rsidR="00F73F05" w:rsidRPr="00B05244" w:rsidRDefault="00F73F05">
      <w:pPr>
        <w:pStyle w:val="TOCHeading"/>
        <w:rPr>
          <w:rFonts w:eastAsiaTheme="minorHAnsi" w:cstheme="minorBidi"/>
          <w:b/>
          <w:bCs/>
          <w:color w:val="auto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id w:val="-19073002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87D54C8" w14:textId="4FD4FF54" w:rsidR="007100E2" w:rsidRPr="008C5D4B" w:rsidRDefault="007100E2">
          <w:pPr>
            <w:pStyle w:val="TOCHeading"/>
            <w:rPr>
              <w:b/>
              <w:bCs/>
            </w:rPr>
          </w:pPr>
          <w:r w:rsidRPr="008C5D4B">
            <w:rPr>
              <w:b/>
              <w:bCs/>
            </w:rPr>
            <w:t>Table of Contents</w:t>
          </w:r>
        </w:p>
        <w:p w14:paraId="64BBAA8A" w14:textId="3B3C97E4" w:rsidR="008C5D4B" w:rsidRPr="008C5D4B" w:rsidRDefault="007100E2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r w:rsidRPr="008C5D4B">
            <w:rPr>
              <w:rFonts w:asciiTheme="majorHAnsi" w:hAnsiTheme="majorHAnsi"/>
            </w:rPr>
            <w:fldChar w:fldCharType="begin"/>
          </w:r>
          <w:r w:rsidRPr="008C5D4B">
            <w:rPr>
              <w:rFonts w:asciiTheme="majorHAnsi" w:hAnsiTheme="majorHAnsi"/>
            </w:rPr>
            <w:instrText xml:space="preserve"> TOC \o "1-3" \h \z \u </w:instrText>
          </w:r>
          <w:r w:rsidRPr="008C5D4B">
            <w:rPr>
              <w:rFonts w:asciiTheme="majorHAnsi" w:hAnsiTheme="majorHAnsi"/>
            </w:rPr>
            <w:fldChar w:fldCharType="separate"/>
          </w:r>
          <w:hyperlink w:anchor="_Toc73711673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Overview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_Toc73711673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3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E8A6327" w14:textId="37A6FFD6" w:rsidR="008C5D4B" w:rsidRPr="008C5D4B" w:rsidRDefault="009871AB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74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Objectives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_Toc73711674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3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E0A7BAC" w14:textId="7AA1263C" w:rsidR="008C5D4B" w:rsidRPr="008C5D4B" w:rsidRDefault="009871AB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75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Features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_Toc73711675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3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233771A5" w14:textId="795F912A" w:rsidR="008C5D4B" w:rsidRPr="008C5D4B" w:rsidRDefault="009871AB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76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Flowchart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_Toc73711676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4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210F79AC" w14:textId="59222DD0" w:rsidR="008C5D4B" w:rsidRPr="008C5D4B" w:rsidRDefault="009871AB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77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Screenshots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_Toc73711677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5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9BB6DD5" w14:textId="34AFEE74" w:rsidR="008C5D4B" w:rsidRPr="008C5D4B" w:rsidRDefault="009871AB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78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Functions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_Toc73711678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7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567186FA" w14:textId="5D4F4F97" w:rsidR="008C5D4B" w:rsidRPr="008C5D4B" w:rsidRDefault="009871AB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79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analysis function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_Toc73711679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7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5C5415A9" w14:textId="396E6D37" w:rsidR="008C5D4B" w:rsidRPr="008C5D4B" w:rsidRDefault="009871AB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80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draw function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_Toc73711680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7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20CFE35E" w14:textId="2A1611F8" w:rsidR="008C5D4B" w:rsidRPr="008C5D4B" w:rsidRDefault="009871AB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81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mouse_over_button? function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_Toc73711681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7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25240FF" w14:textId="74D38281" w:rsidR="008C5D4B" w:rsidRPr="008C5D4B" w:rsidRDefault="009871AB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82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button_down function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_Toc73711682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8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8946B27" w14:textId="7E712A0E" w:rsidR="008C5D4B" w:rsidRPr="008C5D4B" w:rsidRDefault="009871AB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83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Data dictionary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_Toc73711683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8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40DF7BF4" w14:textId="6465A456" w:rsidR="008C5D4B" w:rsidRPr="008C5D4B" w:rsidRDefault="009871AB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84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Water_tracker.txt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_Toc73711684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8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58A30FBD" w14:textId="1AEEDB33" w:rsidR="008C5D4B" w:rsidRPr="008C5D4B" w:rsidRDefault="009871AB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85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goal.txt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_Toc73711685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9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29FA62C" w14:textId="1825FA5C" w:rsidR="008C5D4B" w:rsidRPr="008C5D4B" w:rsidRDefault="009871AB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/>
              <w:noProof/>
              <w:sz w:val="22"/>
              <w:szCs w:val="22"/>
              <w:lang w:val="en-MY" w:eastAsia="en-MY"/>
            </w:rPr>
          </w:pPr>
          <w:hyperlink w:anchor="_Toc73711686" w:history="1">
            <w:r w:rsidR="008C5D4B" w:rsidRPr="008C5D4B">
              <w:rPr>
                <w:rStyle w:val="Hyperlink"/>
                <w:rFonts w:asciiTheme="majorHAnsi" w:hAnsiTheme="majorHAnsi"/>
                <w:noProof/>
              </w:rPr>
              <w:t>Day.txt, Week.txt, Month.txt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ab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instrText xml:space="preserve"> PAGEREF _Toc73711686 \h </w:instrText>
            </w:r>
            <w:r w:rsidR="008C5D4B" w:rsidRPr="008C5D4B">
              <w:rPr>
                <w:rFonts w:asciiTheme="majorHAnsi" w:hAnsiTheme="majorHAnsi"/>
                <w:noProof/>
                <w:webHidden/>
              </w:rPr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t>9</w:t>
            </w:r>
            <w:r w:rsidR="008C5D4B" w:rsidRPr="008C5D4B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B2A3A05" w14:textId="41B697A9" w:rsidR="007100E2" w:rsidRPr="00B05244" w:rsidRDefault="007100E2">
          <w:pPr>
            <w:rPr>
              <w:rFonts w:asciiTheme="majorHAnsi" w:hAnsiTheme="majorHAnsi"/>
            </w:rPr>
          </w:pPr>
          <w:r w:rsidRPr="008C5D4B">
            <w:rPr>
              <w:rFonts w:asciiTheme="majorHAnsi" w:hAnsiTheme="majorHAnsi"/>
              <w:b/>
              <w:bCs/>
              <w:noProof/>
            </w:rPr>
            <w:fldChar w:fldCharType="end"/>
          </w:r>
        </w:p>
      </w:sdtContent>
    </w:sdt>
    <w:p w14:paraId="1AE76201" w14:textId="1C5147C1" w:rsidR="0020297A" w:rsidRPr="00B05244" w:rsidRDefault="005E70C8" w:rsidP="001D62C1">
      <w:pPr>
        <w:rPr>
          <w:rFonts w:asciiTheme="majorHAnsi" w:hAnsiTheme="majorHAnsi"/>
        </w:rPr>
      </w:pPr>
      <w:r w:rsidRPr="00B05244">
        <w:rPr>
          <w:rFonts w:asciiTheme="majorHAnsi" w:hAnsiTheme="majorHAnsi"/>
        </w:rPr>
        <w:br w:type="page"/>
      </w:r>
    </w:p>
    <w:p w14:paraId="753A802A" w14:textId="77777777" w:rsidR="001D62C1" w:rsidRPr="00B05244" w:rsidRDefault="001D62C1" w:rsidP="001D62C1">
      <w:pPr>
        <w:rPr>
          <w:rFonts w:asciiTheme="majorHAnsi" w:hAnsiTheme="majorHAnsi"/>
        </w:rPr>
      </w:pPr>
    </w:p>
    <w:p w14:paraId="09E9AD90" w14:textId="11064E13" w:rsidR="00EA7053" w:rsidRPr="00B05244" w:rsidRDefault="00C2114D" w:rsidP="009D31F4">
      <w:pPr>
        <w:pStyle w:val="Heading1"/>
        <w:spacing w:line="360" w:lineRule="auto"/>
        <w:jc w:val="left"/>
        <w:rPr>
          <w:sz w:val="40"/>
          <w:szCs w:val="40"/>
        </w:rPr>
      </w:pPr>
      <w:bookmarkStart w:id="0" w:name="_Toc73711673"/>
      <w:r w:rsidRPr="00B05244">
        <w:rPr>
          <w:sz w:val="40"/>
          <w:szCs w:val="40"/>
        </w:rPr>
        <w:t>Overview</w:t>
      </w:r>
      <w:bookmarkEnd w:id="0"/>
    </w:p>
    <w:p w14:paraId="39EDDB69" w14:textId="51B29484" w:rsidR="00793C8C" w:rsidRPr="00B05244" w:rsidRDefault="00130520" w:rsidP="009D31F4">
      <w:pPr>
        <w:pStyle w:val="Text"/>
        <w:spacing w:line="360" w:lineRule="auto"/>
        <w:jc w:val="both"/>
      </w:pPr>
      <w:r w:rsidRPr="00130520">
        <w:t>Water is essential to our life</w:t>
      </w:r>
      <w:r w:rsidR="001F14A7">
        <w:t>;</w:t>
      </w:r>
      <w:r w:rsidRPr="00130520">
        <w:t xml:space="preserve"> drinking enough and </w:t>
      </w:r>
      <w:r w:rsidR="006C33E7">
        <w:t xml:space="preserve">the </w:t>
      </w:r>
      <w:r w:rsidRPr="00130520">
        <w:t>right quantity of water is vital to our health. But because of our bad memory, busy work</w:t>
      </w:r>
      <w:r w:rsidR="006C33E7">
        <w:t>,</w:t>
      </w:r>
      <w:r w:rsidRPr="00130520">
        <w:t xml:space="preserve"> or too many little things, the day is ended before we drink enough water. </w:t>
      </w:r>
      <w:r w:rsidR="00793C8C" w:rsidRPr="00B05244">
        <w:t xml:space="preserve">Water tracker </w:t>
      </w:r>
      <w:r w:rsidR="00680335">
        <w:t xml:space="preserve">is a program that aims </w:t>
      </w:r>
      <w:r w:rsidR="00731281">
        <w:t>to help us keep</w:t>
      </w:r>
      <w:r w:rsidR="00E36DC5">
        <w:t xml:space="preserve"> track </w:t>
      </w:r>
      <w:r w:rsidR="00731281">
        <w:t>of our</w:t>
      </w:r>
      <w:r w:rsidR="00223FF8">
        <w:t xml:space="preserve"> </w:t>
      </w:r>
      <w:r w:rsidR="00B73D28">
        <w:t xml:space="preserve">daily </w:t>
      </w:r>
      <w:r w:rsidR="00223FF8">
        <w:t xml:space="preserve">water consumption. </w:t>
      </w:r>
      <w:r w:rsidR="00BA4F30">
        <w:t>Proper hydration</w:t>
      </w:r>
      <w:r w:rsidR="00946C29">
        <w:t xml:space="preserve"> gives </w:t>
      </w:r>
      <w:r w:rsidR="00334E5D">
        <w:t xml:space="preserve">many benefits that can improve </w:t>
      </w:r>
      <w:r w:rsidR="00731281">
        <w:t>our</w:t>
      </w:r>
      <w:r w:rsidR="00334E5D">
        <w:t xml:space="preserve"> </w:t>
      </w:r>
      <w:r w:rsidR="00C05006">
        <w:t>lifestyle</w:t>
      </w:r>
      <w:r w:rsidR="00BA4F30">
        <w:t xml:space="preserve">. This program will </w:t>
      </w:r>
      <w:r w:rsidR="006C33E7">
        <w:t>allow</w:t>
      </w:r>
      <w:r w:rsidR="00BA4F30">
        <w:t xml:space="preserve"> </w:t>
      </w:r>
      <w:r w:rsidR="008D6205">
        <w:t>us</w:t>
      </w:r>
      <w:r w:rsidR="009C0914">
        <w:t xml:space="preserve"> to develop good habits of water drinking. </w:t>
      </w:r>
      <w:r w:rsidR="001F3BC9">
        <w:t>Just ke</w:t>
      </w:r>
      <w:r w:rsidR="00266B93">
        <w:t xml:space="preserve">y in the amount of </w:t>
      </w:r>
      <w:r w:rsidR="00660782">
        <w:t xml:space="preserve">water you drink in ml, and Water Tracker will help analyze </w:t>
      </w:r>
      <w:r w:rsidR="00C234DE">
        <w:t>based on day, week</w:t>
      </w:r>
      <w:r w:rsidR="003F0311">
        <w:t>,</w:t>
      </w:r>
      <w:r w:rsidR="00C234DE">
        <w:t xml:space="preserve"> and months. </w:t>
      </w:r>
      <w:r w:rsidR="003F0311">
        <w:t>Y</w:t>
      </w:r>
      <w:r w:rsidR="00B23E2F" w:rsidRPr="00B23E2F">
        <w:t>ou can also</w:t>
      </w:r>
      <w:r w:rsidR="003F0311">
        <w:t xml:space="preserve"> see if it</w:t>
      </w:r>
      <w:r w:rsidR="00B23E2F" w:rsidRPr="00B23E2F">
        <w:t xml:space="preserve"> reach</w:t>
      </w:r>
      <w:r w:rsidR="003F0311">
        <w:t>es</w:t>
      </w:r>
      <w:r w:rsidR="00B23E2F" w:rsidRPr="00B23E2F">
        <w:t xml:space="preserve"> your daily goal</w:t>
      </w:r>
      <w:r w:rsidR="003F0311">
        <w:t>,</w:t>
      </w:r>
      <w:r w:rsidR="00B23E2F" w:rsidRPr="00B23E2F">
        <w:t xml:space="preserve"> </w:t>
      </w:r>
      <w:r w:rsidR="003F0311">
        <w:t xml:space="preserve">so can you </w:t>
      </w:r>
      <w:r w:rsidR="00B23E2F" w:rsidRPr="00B23E2F">
        <w:t>get motivated</w:t>
      </w:r>
      <w:r w:rsidR="003F0311">
        <w:t xml:space="preserve"> and consistent throughout the day, </w:t>
      </w:r>
      <w:proofErr w:type="gramStart"/>
      <w:r w:rsidR="003F0311">
        <w:t>week</w:t>
      </w:r>
      <w:proofErr w:type="gramEnd"/>
      <w:r w:rsidR="003F0311">
        <w:t xml:space="preserve"> or months. </w:t>
      </w:r>
    </w:p>
    <w:p w14:paraId="07E65B1B" w14:textId="77777777" w:rsidR="00AF4DB2" w:rsidRPr="00B05244" w:rsidRDefault="00AF4DB2" w:rsidP="009D31F4">
      <w:pPr>
        <w:pStyle w:val="Text"/>
        <w:spacing w:line="360" w:lineRule="auto"/>
      </w:pPr>
    </w:p>
    <w:p w14:paraId="0635FCA0" w14:textId="5BD0CDCA" w:rsidR="00981040" w:rsidRPr="00B05244" w:rsidRDefault="00525258" w:rsidP="009D31F4">
      <w:pPr>
        <w:pStyle w:val="Heading2"/>
        <w:spacing w:line="360" w:lineRule="auto"/>
      </w:pPr>
      <w:bookmarkStart w:id="1" w:name="_Toc73711674"/>
      <w:r w:rsidRPr="00B05244">
        <w:t>Objective</w:t>
      </w:r>
      <w:r w:rsidR="00B87B87" w:rsidRPr="00B05244">
        <w:t>s</w:t>
      </w:r>
      <w:bookmarkEnd w:id="1"/>
    </w:p>
    <w:p w14:paraId="03227E7A" w14:textId="37FDF67B" w:rsidR="00713EE8" w:rsidRDefault="00943374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  <w:r w:rsidRPr="00B05244">
        <w:rPr>
          <w:rFonts w:asciiTheme="majorHAnsi" w:hAnsiTheme="majorHAnsi"/>
        </w:rPr>
        <w:t>Help users to track their daily intake</w:t>
      </w:r>
    </w:p>
    <w:p w14:paraId="24E59AC3" w14:textId="6BEEDB84" w:rsidR="00E418C0" w:rsidRDefault="00E418C0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 xml:space="preserve">Provide users with the record </w:t>
      </w:r>
      <w:r w:rsidR="00C234DE">
        <w:rPr>
          <w:rFonts w:asciiTheme="majorHAnsi" w:hAnsiTheme="majorHAnsi"/>
        </w:rPr>
        <w:t>of the</w:t>
      </w:r>
      <w:r w:rsidR="00FD2BAB">
        <w:rPr>
          <w:rFonts w:asciiTheme="majorHAnsi" w:hAnsiTheme="majorHAnsi"/>
        </w:rPr>
        <w:t xml:space="preserve"> day, week</w:t>
      </w:r>
      <w:r w:rsidR="00E142F4">
        <w:rPr>
          <w:rFonts w:asciiTheme="majorHAnsi" w:hAnsiTheme="majorHAnsi"/>
        </w:rPr>
        <w:t>,</w:t>
      </w:r>
      <w:r w:rsidR="00FD2BAB">
        <w:rPr>
          <w:rFonts w:asciiTheme="majorHAnsi" w:hAnsiTheme="majorHAnsi"/>
        </w:rPr>
        <w:t xml:space="preserve"> and months</w:t>
      </w:r>
    </w:p>
    <w:p w14:paraId="129C3153" w14:textId="217B5479" w:rsidR="00680335" w:rsidRDefault="0011674F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>Encourage users to keep hydrated</w:t>
      </w:r>
    </w:p>
    <w:p w14:paraId="13646580" w14:textId="77777777" w:rsidR="00271855" w:rsidRPr="00AF67E2" w:rsidRDefault="00271855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</w:p>
    <w:p w14:paraId="0CD71736" w14:textId="77777777" w:rsidR="00943374" w:rsidRPr="00B05244" w:rsidRDefault="00943374" w:rsidP="009D31F4">
      <w:pPr>
        <w:pStyle w:val="ListParagraph"/>
        <w:spacing w:line="360" w:lineRule="auto"/>
        <w:rPr>
          <w:rFonts w:asciiTheme="majorHAnsi" w:hAnsiTheme="majorHAnsi"/>
        </w:rPr>
      </w:pPr>
    </w:p>
    <w:p w14:paraId="46993F06" w14:textId="20C40274" w:rsidR="00525258" w:rsidRPr="00B05244" w:rsidRDefault="00E5118B" w:rsidP="009D31F4">
      <w:pPr>
        <w:pStyle w:val="Heading2"/>
        <w:spacing w:line="360" w:lineRule="auto"/>
      </w:pPr>
      <w:bookmarkStart w:id="2" w:name="_Toc73711675"/>
      <w:r w:rsidRPr="00B05244">
        <w:t>F</w:t>
      </w:r>
      <w:r w:rsidR="00943374" w:rsidRPr="00B05244">
        <w:t>eatures</w:t>
      </w:r>
      <w:bookmarkEnd w:id="2"/>
      <w:r w:rsidR="00943374" w:rsidRPr="00B05244">
        <w:t xml:space="preserve"> </w:t>
      </w:r>
    </w:p>
    <w:p w14:paraId="79293DB9" w14:textId="172157FE" w:rsidR="00C1153E" w:rsidRPr="00B05244" w:rsidRDefault="002614CC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  <w:r w:rsidRPr="00B05244">
        <w:rPr>
          <w:rFonts w:asciiTheme="majorHAnsi" w:hAnsiTheme="majorHAnsi"/>
        </w:rPr>
        <w:t xml:space="preserve">Update daily intake </w:t>
      </w:r>
    </w:p>
    <w:p w14:paraId="75395A1A" w14:textId="19EFC305" w:rsidR="002614CC" w:rsidRPr="00B05244" w:rsidRDefault="002614CC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  <w:r w:rsidRPr="00B05244">
        <w:rPr>
          <w:rFonts w:asciiTheme="majorHAnsi" w:hAnsiTheme="majorHAnsi"/>
        </w:rPr>
        <w:t xml:space="preserve">Track daily </w:t>
      </w:r>
      <w:r w:rsidR="00B31007" w:rsidRPr="00B05244">
        <w:rPr>
          <w:rFonts w:asciiTheme="majorHAnsi" w:hAnsiTheme="majorHAnsi"/>
        </w:rPr>
        <w:t>intake</w:t>
      </w:r>
    </w:p>
    <w:p w14:paraId="1E194A85" w14:textId="4BAA5820" w:rsidR="00B31007" w:rsidRDefault="00DA4DF7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 xml:space="preserve">Set </w:t>
      </w:r>
      <w:r w:rsidR="00FF25E6">
        <w:rPr>
          <w:rFonts w:asciiTheme="majorHAnsi" w:hAnsiTheme="majorHAnsi"/>
        </w:rPr>
        <w:t xml:space="preserve">a </w:t>
      </w:r>
      <w:r w:rsidR="0011083F">
        <w:rPr>
          <w:rFonts w:asciiTheme="majorHAnsi" w:hAnsiTheme="majorHAnsi"/>
        </w:rPr>
        <w:t>daily intake goal</w:t>
      </w:r>
    </w:p>
    <w:p w14:paraId="6103B00B" w14:textId="0A073BDF" w:rsidR="00A32F64" w:rsidRPr="00B05244" w:rsidRDefault="00A32F64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>Check the analysis of the day</w:t>
      </w:r>
    </w:p>
    <w:p w14:paraId="77E5054E" w14:textId="2D637EE7" w:rsidR="002614CC" w:rsidRPr="00B05244" w:rsidRDefault="00CF4636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>Check the</w:t>
      </w:r>
      <w:r w:rsidR="00C1153E" w:rsidRPr="00B05244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a</w:t>
      </w:r>
      <w:r w:rsidR="009370A0" w:rsidRPr="00B05244">
        <w:rPr>
          <w:rFonts w:asciiTheme="majorHAnsi" w:hAnsiTheme="majorHAnsi"/>
        </w:rPr>
        <w:t xml:space="preserve">nalysis of the week </w:t>
      </w:r>
    </w:p>
    <w:p w14:paraId="4017462B" w14:textId="617288C2" w:rsidR="00713EE8" w:rsidRDefault="00CF4636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>Check the</w:t>
      </w:r>
      <w:r w:rsidR="00C1153E" w:rsidRPr="00B05244">
        <w:rPr>
          <w:rFonts w:asciiTheme="majorHAnsi" w:hAnsiTheme="majorHAnsi"/>
        </w:rPr>
        <w:t xml:space="preserve"> </w:t>
      </w:r>
      <w:r w:rsidR="009370A0" w:rsidRPr="00B05244">
        <w:rPr>
          <w:rFonts w:asciiTheme="majorHAnsi" w:hAnsiTheme="majorHAnsi"/>
        </w:rPr>
        <w:t>analysis throughout the year</w:t>
      </w:r>
    </w:p>
    <w:p w14:paraId="73F76F71" w14:textId="2D3C01D1" w:rsidR="00D433A5" w:rsidRDefault="00F14CD3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>Graph</w:t>
      </w:r>
      <w:r w:rsidR="00E142F4">
        <w:rPr>
          <w:rFonts w:asciiTheme="majorHAnsi" w:hAnsiTheme="majorHAnsi"/>
        </w:rPr>
        <w:t>s are</w:t>
      </w:r>
      <w:r>
        <w:rPr>
          <w:rFonts w:asciiTheme="majorHAnsi" w:hAnsiTheme="majorHAnsi"/>
        </w:rPr>
        <w:t xml:space="preserve"> used to convey the analysis</w:t>
      </w:r>
    </w:p>
    <w:p w14:paraId="4E6DD633" w14:textId="7299E124" w:rsidR="00D433A5" w:rsidRPr="004E5C22" w:rsidRDefault="00AD2326" w:rsidP="009D31F4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 xml:space="preserve">Reset </w:t>
      </w:r>
      <w:r w:rsidR="00203E1F">
        <w:rPr>
          <w:rFonts w:asciiTheme="majorHAnsi" w:hAnsiTheme="majorHAnsi"/>
        </w:rPr>
        <w:t xml:space="preserve">drinking </w:t>
      </w:r>
      <w:r w:rsidR="000003D7">
        <w:rPr>
          <w:rFonts w:asciiTheme="majorHAnsi" w:hAnsiTheme="majorHAnsi"/>
        </w:rPr>
        <w:t>history</w:t>
      </w:r>
    </w:p>
    <w:p w14:paraId="4304F764" w14:textId="102B7FAF" w:rsidR="00D433A5" w:rsidRDefault="00D433A5" w:rsidP="009D31F4">
      <w:pPr>
        <w:pStyle w:val="Text"/>
        <w:spacing w:line="360" w:lineRule="auto"/>
        <w:rPr>
          <w:szCs w:val="24"/>
        </w:rPr>
      </w:pPr>
    </w:p>
    <w:p w14:paraId="6FCE04F5" w14:textId="0E20AB12" w:rsidR="00D433A5" w:rsidRDefault="00D433A5" w:rsidP="009D31F4">
      <w:pPr>
        <w:pStyle w:val="Text"/>
        <w:spacing w:line="360" w:lineRule="auto"/>
        <w:rPr>
          <w:szCs w:val="24"/>
        </w:rPr>
      </w:pPr>
    </w:p>
    <w:p w14:paraId="17B4F57C" w14:textId="3339FBFF" w:rsidR="00D433A5" w:rsidRDefault="00D433A5" w:rsidP="009D31F4">
      <w:pPr>
        <w:pStyle w:val="Text"/>
        <w:spacing w:line="360" w:lineRule="auto"/>
        <w:rPr>
          <w:szCs w:val="24"/>
        </w:rPr>
      </w:pPr>
    </w:p>
    <w:p w14:paraId="00FBC5BD" w14:textId="6B158270" w:rsidR="00D433A5" w:rsidRPr="00D433A5" w:rsidRDefault="00D433A5" w:rsidP="009D31F4">
      <w:pPr>
        <w:spacing w:line="360" w:lineRule="auto"/>
      </w:pPr>
    </w:p>
    <w:p w14:paraId="0F3C3ECB" w14:textId="68C5DC20" w:rsidR="007735E3" w:rsidRPr="00B05244" w:rsidRDefault="007735E3" w:rsidP="009D31F4">
      <w:pPr>
        <w:pStyle w:val="Heading1"/>
        <w:spacing w:line="360" w:lineRule="auto"/>
        <w:jc w:val="left"/>
        <w:rPr>
          <w:sz w:val="40"/>
          <w:szCs w:val="40"/>
        </w:rPr>
      </w:pPr>
      <w:bookmarkStart w:id="3" w:name="_Toc73711676"/>
      <w:r w:rsidRPr="00B05244">
        <w:rPr>
          <w:sz w:val="40"/>
          <w:szCs w:val="40"/>
        </w:rPr>
        <w:t>Flowchart</w:t>
      </w:r>
      <w:bookmarkEnd w:id="3"/>
    </w:p>
    <w:p w14:paraId="0427A5CE" w14:textId="22E32C74" w:rsidR="00B93960" w:rsidRDefault="00D433A5" w:rsidP="009D31F4">
      <w:pPr>
        <w:spacing w:line="36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10B1EBE8" wp14:editId="6A9DF737">
            <wp:extent cx="6519545" cy="7450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545" cy="745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552F" w14:textId="6E28D114" w:rsidR="00B93960" w:rsidRPr="00B05244" w:rsidRDefault="00B93960" w:rsidP="009D31F4">
      <w:pPr>
        <w:spacing w:line="360" w:lineRule="auto"/>
        <w:rPr>
          <w:rFonts w:asciiTheme="majorHAnsi" w:hAnsiTheme="majorHAnsi"/>
        </w:rPr>
      </w:pPr>
    </w:p>
    <w:p w14:paraId="788D809C" w14:textId="77777777" w:rsidR="00CC35BA" w:rsidRDefault="00CC35BA" w:rsidP="009D31F4">
      <w:pPr>
        <w:pStyle w:val="Heading1"/>
        <w:spacing w:line="360" w:lineRule="auto"/>
        <w:jc w:val="left"/>
        <w:rPr>
          <w:sz w:val="40"/>
          <w:szCs w:val="40"/>
        </w:rPr>
      </w:pPr>
      <w:bookmarkStart w:id="4" w:name="_Toc73711677"/>
      <w:r w:rsidRPr="00B05244">
        <w:rPr>
          <w:sz w:val="40"/>
          <w:szCs w:val="40"/>
        </w:rPr>
        <w:t>Screenshots</w:t>
      </w:r>
      <w:bookmarkEnd w:id="4"/>
    </w:p>
    <w:p w14:paraId="7DA05349" w14:textId="77777777" w:rsidR="001751F9" w:rsidRDefault="001751F9" w:rsidP="009D31F4">
      <w:pPr>
        <w:spacing w:line="360" w:lineRule="auto"/>
      </w:pPr>
    </w:p>
    <w:p w14:paraId="2C647837" w14:textId="678BEA17" w:rsidR="001751F9" w:rsidRPr="001751F9" w:rsidRDefault="001751F9" w:rsidP="009D31F4">
      <w:pPr>
        <w:spacing w:line="360" w:lineRule="auto"/>
        <w:sectPr w:rsidR="001751F9" w:rsidRPr="001751F9" w:rsidSect="00D1356B">
          <w:headerReference w:type="default" r:id="rId13"/>
          <w:footerReference w:type="even" r:id="rId14"/>
          <w:footerReference w:type="default" r:id="rId15"/>
          <w:type w:val="continuous"/>
          <w:pgSz w:w="12240" w:h="15840" w:code="1"/>
          <w:pgMar w:top="720" w:right="720" w:bottom="720" w:left="720" w:header="709" w:footer="709" w:gutter="0"/>
          <w:cols w:space="708"/>
          <w:titlePg/>
          <w:docGrid w:linePitch="360"/>
        </w:sectPr>
      </w:pPr>
    </w:p>
    <w:p w14:paraId="7110123A" w14:textId="036751CB" w:rsidR="007735E3" w:rsidRDefault="00413439" w:rsidP="009D31F4">
      <w:pPr>
        <w:pStyle w:val="Text"/>
        <w:spacing w:line="360" w:lineRule="auto"/>
        <w:jc w:val="center"/>
        <w:rPr>
          <w:rFonts w:eastAsia="Times New Roman" w:cs="Times New Roman"/>
          <w:sz w:val="22"/>
        </w:rPr>
      </w:pPr>
      <w:r>
        <w:rPr>
          <w:noProof/>
        </w:rPr>
        <w:drawing>
          <wp:inline distT="0" distB="0" distL="0" distR="0" wp14:anchorId="125AF526" wp14:editId="1360C768">
            <wp:extent cx="6851650" cy="5367020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2" r="84"/>
                    <a:stretch/>
                  </pic:blipFill>
                  <pic:spPr bwMode="auto">
                    <a:xfrm>
                      <a:off x="0" y="0"/>
                      <a:ext cx="6851650" cy="536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9809C" w14:textId="4087AC6D" w:rsidR="00AA5C2A" w:rsidRDefault="00AA5C2A" w:rsidP="009D31F4">
      <w:pPr>
        <w:pStyle w:val="Text"/>
        <w:spacing w:line="360" w:lineRule="auto"/>
        <w:jc w:val="center"/>
        <w:rPr>
          <w:rFonts w:eastAsia="Times New Roman" w:cs="Times New Roman"/>
          <w:sz w:val="22"/>
        </w:rPr>
      </w:pPr>
    </w:p>
    <w:p w14:paraId="2FEE9D94" w14:textId="701FF148" w:rsidR="00AA5C2A" w:rsidRDefault="00AA5C2A" w:rsidP="009D31F4">
      <w:pPr>
        <w:pStyle w:val="Text"/>
        <w:spacing w:line="360" w:lineRule="auto"/>
        <w:jc w:val="center"/>
        <w:rPr>
          <w:rFonts w:eastAsia="Times New Roman" w:cs="Times New Roman"/>
          <w:sz w:val="22"/>
        </w:rPr>
      </w:pPr>
    </w:p>
    <w:p w14:paraId="1478520B" w14:textId="66F01F46" w:rsidR="00AA5C2A" w:rsidRDefault="00AA5C2A" w:rsidP="009D31F4">
      <w:pPr>
        <w:pStyle w:val="Text"/>
        <w:spacing w:line="360" w:lineRule="auto"/>
        <w:jc w:val="center"/>
        <w:rPr>
          <w:rFonts w:eastAsia="Times New Roman" w:cs="Times New Roman"/>
          <w:sz w:val="22"/>
        </w:rPr>
      </w:pPr>
    </w:p>
    <w:p w14:paraId="24ECB1E0" w14:textId="27709201" w:rsidR="00AA5C2A" w:rsidRDefault="00AA5C2A" w:rsidP="009D31F4">
      <w:pPr>
        <w:pStyle w:val="Text"/>
        <w:spacing w:line="360" w:lineRule="auto"/>
        <w:jc w:val="center"/>
        <w:rPr>
          <w:rFonts w:eastAsia="Times New Roman" w:cs="Times New Roman"/>
          <w:sz w:val="22"/>
        </w:rPr>
      </w:pPr>
    </w:p>
    <w:p w14:paraId="249DE99C" w14:textId="5917D6D1" w:rsidR="00AA5C2A" w:rsidRDefault="00AA5C2A" w:rsidP="009D31F4">
      <w:pPr>
        <w:pStyle w:val="Text"/>
        <w:spacing w:line="360" w:lineRule="auto"/>
        <w:jc w:val="center"/>
        <w:rPr>
          <w:rFonts w:eastAsia="Times New Roman" w:cs="Times New Roman"/>
          <w:sz w:val="22"/>
        </w:rPr>
      </w:pPr>
    </w:p>
    <w:p w14:paraId="02990544" w14:textId="436BC66A" w:rsidR="00AA5C2A" w:rsidRDefault="00AA5C2A" w:rsidP="009D31F4">
      <w:pPr>
        <w:pStyle w:val="Text"/>
        <w:spacing w:line="360" w:lineRule="auto"/>
        <w:jc w:val="center"/>
        <w:rPr>
          <w:rFonts w:eastAsia="Times New Roman" w:cs="Times New Roman"/>
          <w:sz w:val="22"/>
        </w:rPr>
      </w:pPr>
    </w:p>
    <w:p w14:paraId="43C03C6F" w14:textId="40DB36A1" w:rsidR="00AA5C2A" w:rsidRDefault="00AA5C2A" w:rsidP="009D31F4">
      <w:pPr>
        <w:pStyle w:val="Text"/>
        <w:spacing w:line="360" w:lineRule="auto"/>
        <w:rPr>
          <w:rFonts w:eastAsia="Times New Roman" w:cs="Times New Roman"/>
          <w:sz w:val="22"/>
        </w:rPr>
      </w:pPr>
    </w:p>
    <w:p w14:paraId="34CBA331" w14:textId="6C37F38C" w:rsidR="00AA5C2A" w:rsidRDefault="00AA5C2A" w:rsidP="009D31F4">
      <w:pPr>
        <w:pStyle w:val="Text"/>
        <w:spacing w:line="360" w:lineRule="auto"/>
        <w:jc w:val="center"/>
        <w:rPr>
          <w:rFonts w:eastAsia="Times New Roman" w:cs="Times New Roman"/>
          <w:sz w:val="22"/>
        </w:rPr>
      </w:pPr>
    </w:p>
    <w:p w14:paraId="0930296F" w14:textId="39873E8B" w:rsidR="00391D19" w:rsidRDefault="00AA5C2A" w:rsidP="009D31F4">
      <w:pPr>
        <w:pStyle w:val="Text"/>
        <w:spacing w:line="360" w:lineRule="auto"/>
        <w:rPr>
          <w:rFonts w:eastAsia="Times New Roman" w:cs="Times New Roman"/>
          <w:sz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4EBC03A" wp14:editId="02CE949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3340100" cy="261366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D19">
        <w:rPr>
          <w:noProof/>
        </w:rPr>
        <w:drawing>
          <wp:inline distT="0" distB="0" distL="0" distR="0" wp14:anchorId="4A845822" wp14:editId="4A25F921">
            <wp:extent cx="3344340" cy="2621280"/>
            <wp:effectExtent l="0" t="0" r="889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8305" cy="264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F9FE" w14:textId="28CAAB4F" w:rsidR="00026ACB" w:rsidRDefault="00284956" w:rsidP="009D31F4">
      <w:pPr>
        <w:pStyle w:val="Text"/>
        <w:spacing w:line="360" w:lineRule="auto"/>
        <w:rPr>
          <w:rFonts w:eastAsia="Times New Roman" w:cs="Times New Roman"/>
          <w:sz w:val="22"/>
        </w:rPr>
      </w:pPr>
      <w:r>
        <w:rPr>
          <w:noProof/>
        </w:rPr>
        <w:drawing>
          <wp:inline distT="0" distB="0" distL="0" distR="0" wp14:anchorId="53A9A4C6" wp14:editId="2DD35643">
            <wp:extent cx="6858000" cy="5371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DA6" w14:textId="77777777" w:rsidR="00026ACB" w:rsidRPr="00B05244" w:rsidRDefault="00026ACB" w:rsidP="009D31F4">
      <w:pPr>
        <w:pStyle w:val="Text"/>
        <w:spacing w:line="360" w:lineRule="auto"/>
        <w:rPr>
          <w:rFonts w:eastAsia="Times New Roman" w:cs="Times New Roman"/>
          <w:sz w:val="22"/>
        </w:rPr>
      </w:pPr>
    </w:p>
    <w:p w14:paraId="778E5097" w14:textId="55D8B3C3" w:rsidR="00B06C24" w:rsidRDefault="00D35339" w:rsidP="009D31F4">
      <w:pPr>
        <w:pStyle w:val="Heading1"/>
        <w:spacing w:line="360" w:lineRule="auto"/>
        <w:jc w:val="both"/>
        <w:rPr>
          <w:sz w:val="40"/>
          <w:szCs w:val="40"/>
        </w:rPr>
      </w:pPr>
      <w:bookmarkStart w:id="5" w:name="_Toc73711678"/>
      <w:r w:rsidRPr="00B05244">
        <w:rPr>
          <w:sz w:val="40"/>
          <w:szCs w:val="40"/>
        </w:rPr>
        <w:t>Functions</w:t>
      </w:r>
      <w:bookmarkEnd w:id="5"/>
    </w:p>
    <w:p w14:paraId="75752FEE" w14:textId="3CE1E45C" w:rsidR="00A21128" w:rsidRDefault="00A21128" w:rsidP="009D31F4">
      <w:pPr>
        <w:pStyle w:val="Text"/>
        <w:spacing w:line="360" w:lineRule="auto"/>
        <w:jc w:val="both"/>
      </w:pPr>
      <w:r>
        <w:t xml:space="preserve">This program was made using ruby </w:t>
      </w:r>
      <w:r w:rsidR="0017686C">
        <w:t xml:space="preserve">alongside </w:t>
      </w:r>
      <w:r>
        <w:t xml:space="preserve">with </w:t>
      </w:r>
      <w:proofErr w:type="spellStart"/>
      <w:r>
        <w:t>Gosu</w:t>
      </w:r>
      <w:proofErr w:type="spellEnd"/>
      <w:r>
        <w:t xml:space="preserve"> library</w:t>
      </w:r>
      <w:r w:rsidR="004866BD">
        <w:t xml:space="preserve">. </w:t>
      </w:r>
      <w:r>
        <w:t xml:space="preserve"> </w:t>
      </w:r>
    </w:p>
    <w:p w14:paraId="34B81F81" w14:textId="169D620C" w:rsidR="005F18D3" w:rsidRDefault="005F18D3" w:rsidP="009D31F4">
      <w:pPr>
        <w:spacing w:line="360" w:lineRule="auto"/>
        <w:jc w:val="both"/>
      </w:pPr>
    </w:p>
    <w:p w14:paraId="2EC71318" w14:textId="201C88B0" w:rsidR="005F18D3" w:rsidRDefault="006F05AB" w:rsidP="009D31F4">
      <w:pPr>
        <w:pStyle w:val="Heading2"/>
        <w:spacing w:line="360" w:lineRule="auto"/>
        <w:jc w:val="both"/>
      </w:pPr>
      <w:bookmarkStart w:id="6" w:name="_Toc73711679"/>
      <w:r>
        <w:t>a</w:t>
      </w:r>
      <w:r w:rsidR="005F18D3">
        <w:t>nalysis</w:t>
      </w:r>
      <w:r>
        <w:t xml:space="preserve"> function</w:t>
      </w:r>
      <w:bookmarkEnd w:id="6"/>
    </w:p>
    <w:p w14:paraId="06DA4CD3" w14:textId="69DEA01E" w:rsidR="005F18D3" w:rsidRDefault="00725865" w:rsidP="009D31F4">
      <w:pPr>
        <w:pStyle w:val="Text"/>
        <w:spacing w:line="360" w:lineRule="auto"/>
        <w:jc w:val="both"/>
      </w:pPr>
      <w:r>
        <w:t xml:space="preserve">Analyze </w:t>
      </w:r>
      <w:r w:rsidR="00E60090">
        <w:t xml:space="preserve">the data files to </w:t>
      </w:r>
      <w:r w:rsidR="0009669F">
        <w:t>create an array that will</w:t>
      </w:r>
      <w:r w:rsidR="00720160">
        <w:t xml:space="preserve">, </w:t>
      </w:r>
      <w:proofErr w:type="gramStart"/>
      <w:r w:rsidR="00720160">
        <w:t>later on</w:t>
      </w:r>
      <w:proofErr w:type="gramEnd"/>
      <w:r w:rsidR="00720160">
        <w:t>,</w:t>
      </w:r>
      <w:r w:rsidR="0009669F">
        <w:t xml:space="preserve"> pass </w:t>
      </w:r>
      <w:r w:rsidR="001F2086">
        <w:t xml:space="preserve">the </w:t>
      </w:r>
      <w:r w:rsidR="0009669F">
        <w:t xml:space="preserve">parameter to </w:t>
      </w:r>
      <w:r w:rsidR="00720160">
        <w:t xml:space="preserve">the </w:t>
      </w:r>
      <w:r w:rsidR="006066CF">
        <w:t xml:space="preserve">draw function. </w:t>
      </w:r>
      <w:r w:rsidR="00E61997">
        <w:t xml:space="preserve">The file </w:t>
      </w:r>
      <w:r w:rsidR="00680E47">
        <w:t xml:space="preserve">that is analyzed is depended on the option. For instance, </w:t>
      </w:r>
      <w:r w:rsidR="0017686C">
        <w:t>to analyze a week, this function will read and</w:t>
      </w:r>
      <w:r w:rsidR="00AE2141">
        <w:t xml:space="preserve"> calculate from the Week.txt file. </w:t>
      </w:r>
      <w:r w:rsidR="00720160">
        <w:t>The s</w:t>
      </w:r>
      <w:r w:rsidR="00AE2141">
        <w:t xml:space="preserve">ame goes </w:t>
      </w:r>
      <w:r w:rsidR="00720160">
        <w:t>for</w:t>
      </w:r>
      <w:r w:rsidR="00AE2141">
        <w:t xml:space="preserve"> other options. </w:t>
      </w:r>
      <w:r w:rsidR="00197DA8">
        <w:t xml:space="preserve">After data is received, it will calculate </w:t>
      </w:r>
      <w:r w:rsidR="006035FE">
        <w:t>and provide the new</w:t>
      </w:r>
      <w:r w:rsidR="00720160">
        <w:t>ly</w:t>
      </w:r>
      <w:r w:rsidR="006035FE">
        <w:t xml:space="preserve"> </w:t>
      </w:r>
      <w:r w:rsidR="008261BA">
        <w:t xml:space="preserve">configured data to draw </w:t>
      </w:r>
      <w:r w:rsidR="00720160">
        <w:t xml:space="preserve">the </w:t>
      </w:r>
      <w:r w:rsidR="008261BA">
        <w:t xml:space="preserve">function. </w:t>
      </w:r>
    </w:p>
    <w:p w14:paraId="32307044" w14:textId="074F9D19" w:rsidR="006066CF" w:rsidRDefault="006066CF" w:rsidP="009D31F4">
      <w:pPr>
        <w:pStyle w:val="Text"/>
        <w:spacing w:line="360" w:lineRule="auto"/>
        <w:jc w:val="both"/>
      </w:pPr>
    </w:p>
    <w:p w14:paraId="144A8AFF" w14:textId="5701E6F2" w:rsidR="006066CF" w:rsidRPr="005F18D3" w:rsidRDefault="006F05AB" w:rsidP="009D31F4">
      <w:pPr>
        <w:pStyle w:val="Heading2"/>
        <w:spacing w:line="360" w:lineRule="auto"/>
        <w:jc w:val="both"/>
      </w:pPr>
      <w:bookmarkStart w:id="7" w:name="_Toc73711680"/>
      <w:r>
        <w:t>d</w:t>
      </w:r>
      <w:r w:rsidR="006066CF">
        <w:t>raw</w:t>
      </w:r>
      <w:r>
        <w:t xml:space="preserve"> function</w:t>
      </w:r>
      <w:bookmarkEnd w:id="7"/>
    </w:p>
    <w:p w14:paraId="50139AAE" w14:textId="180BABD0" w:rsidR="00F23DEC" w:rsidRDefault="006F05AB" w:rsidP="009D31F4">
      <w:pPr>
        <w:pStyle w:val="Text"/>
        <w:spacing w:line="360" w:lineRule="auto"/>
        <w:jc w:val="both"/>
      </w:pPr>
      <w:r>
        <w:t xml:space="preserve">Draw function </w:t>
      </w:r>
      <w:r w:rsidR="006015A2">
        <w:t>creates background image using a PNG file</w:t>
      </w:r>
      <w:r w:rsidR="00546DD2">
        <w:t xml:space="preserve"> and t</w:t>
      </w:r>
      <w:r w:rsidR="004619EB">
        <w:t>ext with different sizes</w:t>
      </w:r>
      <w:r w:rsidR="006015A2">
        <w:t xml:space="preserve">. It also </w:t>
      </w:r>
      <w:r w:rsidR="00720160">
        <w:t>mak</w:t>
      </w:r>
      <w:r w:rsidR="005A0862">
        <w:t>e</w:t>
      </w:r>
      <w:r w:rsidR="00AC0BE9">
        <w:t>s</w:t>
      </w:r>
      <w:r w:rsidR="005A0862">
        <w:t xml:space="preserve"> buttons along with its </w:t>
      </w:r>
      <w:r w:rsidR="00F475F8">
        <w:t xml:space="preserve">tag and </w:t>
      </w:r>
      <w:r w:rsidR="005A0862">
        <w:t>outline</w:t>
      </w:r>
      <w:r w:rsidR="00720160">
        <w:t>s</w:t>
      </w:r>
      <w:r w:rsidR="005A0862">
        <w:t xml:space="preserve"> that change whenever </w:t>
      </w:r>
      <w:r w:rsidR="00AC0BE9">
        <w:t>the cursor hover</w:t>
      </w:r>
      <w:r w:rsidR="00720160">
        <w:t>s</w:t>
      </w:r>
      <w:r w:rsidR="00AC0BE9">
        <w:t xml:space="preserve"> on it. </w:t>
      </w:r>
      <w:r w:rsidR="00720160">
        <w:t>Ano</w:t>
      </w:r>
      <w:r w:rsidR="00AC0BE9">
        <w:t>ther vital role of this function is</w:t>
      </w:r>
      <w:r>
        <w:t xml:space="preserve"> </w:t>
      </w:r>
      <w:r w:rsidR="00AC0BE9">
        <w:t>d</w:t>
      </w:r>
      <w:r w:rsidR="006066CF">
        <w:t>raw</w:t>
      </w:r>
      <w:r w:rsidR="00AC0BE9">
        <w:t>ing</w:t>
      </w:r>
      <w:r w:rsidR="006066CF">
        <w:t xml:space="preserve"> the graph</w:t>
      </w:r>
      <w:r w:rsidR="00B90D8F">
        <w:t xml:space="preserve"> based on the data received from </w:t>
      </w:r>
      <w:r w:rsidR="00720160">
        <w:t xml:space="preserve">the </w:t>
      </w:r>
      <w:r w:rsidR="00B90D8F">
        <w:t>analysis function.</w:t>
      </w:r>
      <w:r w:rsidR="004573A7">
        <w:t xml:space="preserve"> draw function then create</w:t>
      </w:r>
      <w:r w:rsidR="00720160">
        <w:t>s</w:t>
      </w:r>
      <w:r w:rsidR="004573A7">
        <w:t xml:space="preserve"> graph bars using the d</w:t>
      </w:r>
      <w:r w:rsidR="006F1C7B">
        <w:t>ata that contain</w:t>
      </w:r>
      <w:r w:rsidR="00591AA6">
        <w:t>s</w:t>
      </w:r>
      <w:r w:rsidR="006F1C7B">
        <w:t xml:space="preserve"> the x and y coordinates, width</w:t>
      </w:r>
      <w:r w:rsidR="00720160">
        <w:t>,</w:t>
      </w:r>
      <w:r w:rsidR="006F1C7B">
        <w:t xml:space="preserve"> and height of each graph bar. </w:t>
      </w:r>
    </w:p>
    <w:p w14:paraId="32F98469" w14:textId="003EB1CD" w:rsidR="006066CF" w:rsidRDefault="006066CF" w:rsidP="009D31F4">
      <w:pPr>
        <w:spacing w:line="360" w:lineRule="auto"/>
        <w:jc w:val="both"/>
      </w:pPr>
    </w:p>
    <w:p w14:paraId="0037A64C" w14:textId="1E047350" w:rsidR="009E6286" w:rsidRDefault="009E6286" w:rsidP="009D31F4">
      <w:pPr>
        <w:pStyle w:val="Heading2"/>
        <w:spacing w:line="360" w:lineRule="auto"/>
        <w:jc w:val="both"/>
      </w:pPr>
      <w:bookmarkStart w:id="8" w:name="_Toc73711681"/>
      <w:proofErr w:type="spellStart"/>
      <w:r w:rsidRPr="009E6286">
        <w:t>mouse_over_button</w:t>
      </w:r>
      <w:proofErr w:type="spellEnd"/>
      <w:r w:rsidRPr="009E6286">
        <w:t>?</w:t>
      </w:r>
      <w:r w:rsidR="008C5D4B">
        <w:t xml:space="preserve"> function</w:t>
      </w:r>
      <w:bookmarkEnd w:id="8"/>
    </w:p>
    <w:p w14:paraId="25D0A468" w14:textId="41F2FAD6" w:rsidR="009E6286" w:rsidRDefault="00AC3AF4" w:rsidP="009D31F4">
      <w:pPr>
        <w:pStyle w:val="Text"/>
        <w:spacing w:line="360" w:lineRule="auto"/>
        <w:jc w:val="both"/>
      </w:pPr>
      <w:r>
        <w:t xml:space="preserve">It receives two parameters of </w:t>
      </w:r>
      <w:r w:rsidR="00D33937">
        <w:t>x</w:t>
      </w:r>
      <w:r>
        <w:t xml:space="preserve"> and y</w:t>
      </w:r>
      <w:r w:rsidR="00D33937">
        <w:t xml:space="preserve"> coordinates</w:t>
      </w:r>
      <w:r>
        <w:t xml:space="preserve"> of the cursor</w:t>
      </w:r>
      <w:r w:rsidR="00D33937">
        <w:t xml:space="preserve"> location</w:t>
      </w:r>
      <w:r>
        <w:t xml:space="preserve">. </w:t>
      </w:r>
      <w:r w:rsidR="005E0045">
        <w:t>This function is assigned to the update function</w:t>
      </w:r>
      <w:r w:rsidR="00720160">
        <w:t>,</w:t>
      </w:r>
      <w:r w:rsidR="005E0045">
        <w:t xml:space="preserve"> which use</w:t>
      </w:r>
      <w:r w:rsidR="00720160">
        <w:t>s</w:t>
      </w:r>
      <w:r w:rsidR="005E0045">
        <w:t xml:space="preserve"> the data to</w:t>
      </w:r>
      <w:r w:rsidR="00CC1986">
        <w:t xml:space="preserve"> do the hover effect. </w:t>
      </w:r>
    </w:p>
    <w:p w14:paraId="4098D64D" w14:textId="77777777" w:rsidR="009E6286" w:rsidRPr="009E6286" w:rsidRDefault="009E6286" w:rsidP="009D31F4">
      <w:pPr>
        <w:spacing w:line="360" w:lineRule="auto"/>
        <w:jc w:val="both"/>
      </w:pPr>
    </w:p>
    <w:p w14:paraId="7C76F2E7" w14:textId="460B10DA" w:rsidR="00F23DEC" w:rsidRDefault="00CA3499" w:rsidP="009D31F4">
      <w:pPr>
        <w:spacing w:line="360" w:lineRule="auto"/>
        <w:jc w:val="both"/>
        <w:rPr>
          <w:rFonts w:asciiTheme="majorHAnsi" w:hAnsiTheme="majorHAnsi"/>
          <w:b/>
          <w:color w:val="6B9199"/>
          <w:sz w:val="32"/>
          <w:szCs w:val="48"/>
        </w:rPr>
      </w:pPr>
      <w:r>
        <w:rPr>
          <w:rFonts w:asciiTheme="majorHAnsi" w:hAnsiTheme="majorHAnsi"/>
          <w:b/>
          <w:color w:val="6B9199"/>
          <w:sz w:val="32"/>
          <w:szCs w:val="48"/>
        </w:rPr>
        <w:t>update</w:t>
      </w:r>
      <w:r w:rsidR="00EF687C">
        <w:rPr>
          <w:rFonts w:asciiTheme="majorHAnsi" w:hAnsiTheme="majorHAnsi"/>
          <w:b/>
          <w:color w:val="6B9199"/>
          <w:sz w:val="32"/>
          <w:szCs w:val="48"/>
        </w:rPr>
        <w:t xml:space="preserve"> </w:t>
      </w:r>
      <w:r w:rsidR="00896FFE">
        <w:rPr>
          <w:rFonts w:asciiTheme="majorHAnsi" w:hAnsiTheme="majorHAnsi"/>
          <w:b/>
          <w:color w:val="6B9199"/>
          <w:sz w:val="32"/>
          <w:szCs w:val="48"/>
        </w:rPr>
        <w:t xml:space="preserve">function </w:t>
      </w:r>
    </w:p>
    <w:p w14:paraId="2818E7B3" w14:textId="3F6B457C" w:rsidR="004377F0" w:rsidRDefault="00F532AB" w:rsidP="00482A53">
      <w:pPr>
        <w:pStyle w:val="Text"/>
        <w:spacing w:line="360" w:lineRule="auto"/>
        <w:jc w:val="both"/>
      </w:pPr>
      <w:r>
        <w:t>This function keep</w:t>
      </w:r>
      <w:r w:rsidR="00C653A9">
        <w:t>s</w:t>
      </w:r>
      <w:r>
        <w:t xml:space="preserve"> track of the cursor</w:t>
      </w:r>
      <w:r w:rsidR="00720160">
        <w:t>'s</w:t>
      </w:r>
      <w:r>
        <w:t xml:space="preserve"> real</w:t>
      </w:r>
      <w:r w:rsidR="00720160">
        <w:t>-</w:t>
      </w:r>
      <w:r>
        <w:t xml:space="preserve">time location on the program area. </w:t>
      </w:r>
      <w:r w:rsidR="00C653A9">
        <w:t>This</w:t>
      </w:r>
      <w:r w:rsidR="00185D72">
        <w:t xml:space="preserve"> function</w:t>
      </w:r>
      <w:r w:rsidR="00694929">
        <w:t xml:space="preserve"> </w:t>
      </w:r>
      <w:r w:rsidR="00C653A9">
        <w:t xml:space="preserve">makes it possible to </w:t>
      </w:r>
      <w:r w:rsidR="00185D72">
        <w:t>do the hover effect</w:t>
      </w:r>
      <w:r w:rsidR="00482A53">
        <w:t>, changing</w:t>
      </w:r>
      <w:r w:rsidR="00694929">
        <w:t xml:space="preserve"> the button outline </w:t>
      </w:r>
      <w:r w:rsidR="00A8276B">
        <w:t xml:space="preserve">from gray </w:t>
      </w:r>
      <w:r w:rsidR="00694929">
        <w:t>to black</w:t>
      </w:r>
      <w:r w:rsidR="00185D72">
        <w:t>. It ret</w:t>
      </w:r>
      <w:r w:rsidR="00845ED0">
        <w:t>rie</w:t>
      </w:r>
      <w:r w:rsidR="00185D72">
        <w:t>ve</w:t>
      </w:r>
      <w:r w:rsidR="00845ED0">
        <w:t xml:space="preserve">s </w:t>
      </w:r>
      <w:r w:rsidR="00CA3499">
        <w:t xml:space="preserve">inputs </w:t>
      </w:r>
      <w:r w:rsidR="00792813">
        <w:t xml:space="preserve">using </w:t>
      </w:r>
      <w:proofErr w:type="spellStart"/>
      <w:r w:rsidR="00792813" w:rsidRPr="00792813">
        <w:t>mouse_over_button</w:t>
      </w:r>
      <w:proofErr w:type="spellEnd"/>
      <w:r w:rsidR="00792813">
        <w:t>?</w:t>
      </w:r>
      <w:r w:rsidR="00792813" w:rsidRPr="00792813">
        <w:t xml:space="preserve"> </w:t>
      </w:r>
      <w:r w:rsidR="00A8276B">
        <w:t>f</w:t>
      </w:r>
      <w:r w:rsidR="00792813" w:rsidRPr="00792813">
        <w:t>unction</w:t>
      </w:r>
      <w:r w:rsidR="005C0EEB">
        <w:t xml:space="preserve"> to determine whether the </w:t>
      </w:r>
      <w:r w:rsidR="00E30D66">
        <w:t xml:space="preserve">button should be outlined with black color or not. </w:t>
      </w:r>
      <w:r w:rsidR="005C0EEB">
        <w:t xml:space="preserve"> </w:t>
      </w:r>
    </w:p>
    <w:p w14:paraId="41B449FA" w14:textId="1C53B676" w:rsidR="004377F0" w:rsidRDefault="004377F0" w:rsidP="009D31F4">
      <w:pPr>
        <w:spacing w:line="360" w:lineRule="auto"/>
        <w:jc w:val="both"/>
        <w:rPr>
          <w:rFonts w:asciiTheme="majorHAnsi" w:hAnsiTheme="majorHAnsi"/>
          <w:b/>
          <w:color w:val="6B9199"/>
          <w:sz w:val="32"/>
          <w:szCs w:val="48"/>
        </w:rPr>
      </w:pPr>
    </w:p>
    <w:p w14:paraId="528B8BBB" w14:textId="77777777" w:rsidR="00126EB2" w:rsidRDefault="00126EB2" w:rsidP="009D31F4">
      <w:pPr>
        <w:spacing w:line="360" w:lineRule="auto"/>
        <w:jc w:val="both"/>
        <w:rPr>
          <w:rFonts w:asciiTheme="majorHAnsi" w:hAnsiTheme="majorHAnsi"/>
          <w:b/>
          <w:color w:val="6B9199"/>
          <w:sz w:val="32"/>
          <w:szCs w:val="48"/>
        </w:rPr>
      </w:pPr>
    </w:p>
    <w:p w14:paraId="008B45BA" w14:textId="73AE096B" w:rsidR="00896FFE" w:rsidRDefault="00896FFE" w:rsidP="009D31F4">
      <w:pPr>
        <w:pStyle w:val="Heading2"/>
        <w:spacing w:line="360" w:lineRule="auto"/>
        <w:jc w:val="both"/>
      </w:pPr>
      <w:bookmarkStart w:id="9" w:name="_Toc73711682"/>
      <w:proofErr w:type="spellStart"/>
      <w:r>
        <w:t>button_down</w:t>
      </w:r>
      <w:proofErr w:type="spellEnd"/>
      <w:r>
        <w:t xml:space="preserve"> function</w:t>
      </w:r>
      <w:bookmarkEnd w:id="9"/>
    </w:p>
    <w:p w14:paraId="53FE8C63" w14:textId="23FE4350" w:rsidR="00026ACB" w:rsidRPr="00026ACB" w:rsidRDefault="00896FFE" w:rsidP="009D31F4">
      <w:pPr>
        <w:pStyle w:val="Text"/>
        <w:spacing w:line="360" w:lineRule="auto"/>
        <w:jc w:val="both"/>
      </w:pPr>
      <w:r>
        <w:t xml:space="preserve">Allows the users to pick an option </w:t>
      </w:r>
      <w:r w:rsidR="009401EF">
        <w:t xml:space="preserve">and link to </w:t>
      </w:r>
      <w:r w:rsidR="00482A53">
        <w:t>an</w:t>
      </w:r>
      <w:r w:rsidR="009401EF">
        <w:t xml:space="preserve">other class. </w:t>
      </w:r>
      <w:r w:rsidR="00934AFC">
        <w:t>For example, if the user</w:t>
      </w:r>
      <w:r w:rsidR="00571B79">
        <w:t>s</w:t>
      </w:r>
      <w:r w:rsidR="00934AFC">
        <w:t xml:space="preserve"> choose </w:t>
      </w:r>
      <w:r w:rsidR="003B06F1">
        <w:t xml:space="preserve">a </w:t>
      </w:r>
      <w:r w:rsidR="00934AFC">
        <w:t>butto</w:t>
      </w:r>
      <w:r w:rsidR="003B06F1">
        <w:t>n</w:t>
      </w:r>
      <w:r w:rsidR="00934AFC">
        <w:t>, this function will</w:t>
      </w:r>
      <w:r w:rsidR="003B06F1">
        <w:t xml:space="preserve"> </w:t>
      </w:r>
      <w:r w:rsidR="00571B79">
        <w:t>direct</w:t>
      </w:r>
      <w:r w:rsidR="002937D9">
        <w:t xml:space="preserve"> the users</w:t>
      </w:r>
      <w:r w:rsidR="00571B79">
        <w:t xml:space="preserve"> to </w:t>
      </w:r>
      <w:r w:rsidR="003B06F1">
        <w:t xml:space="preserve">a specific class based on the option. </w:t>
      </w:r>
    </w:p>
    <w:p w14:paraId="116F7255" w14:textId="5F8BD72C" w:rsidR="007D1D27" w:rsidRDefault="007D1D27" w:rsidP="009D31F4">
      <w:pPr>
        <w:spacing w:line="360" w:lineRule="auto"/>
      </w:pPr>
    </w:p>
    <w:p w14:paraId="254F0150" w14:textId="77777777" w:rsidR="007D1D27" w:rsidRPr="00026ACB" w:rsidRDefault="007D1D27" w:rsidP="009D31F4">
      <w:pPr>
        <w:spacing w:line="360" w:lineRule="auto"/>
      </w:pPr>
    </w:p>
    <w:p w14:paraId="5F37EF44" w14:textId="7D8D6273" w:rsidR="00B06C24" w:rsidRDefault="00B06C24" w:rsidP="009D31F4">
      <w:pPr>
        <w:pStyle w:val="Heading1"/>
        <w:spacing w:line="360" w:lineRule="auto"/>
        <w:jc w:val="both"/>
        <w:rPr>
          <w:sz w:val="40"/>
          <w:szCs w:val="40"/>
        </w:rPr>
      </w:pPr>
      <w:bookmarkStart w:id="10" w:name="_Toc73711683"/>
      <w:r w:rsidRPr="00B05244">
        <w:rPr>
          <w:sz w:val="40"/>
          <w:szCs w:val="40"/>
        </w:rPr>
        <w:t>Data dictionary</w:t>
      </w:r>
      <w:bookmarkEnd w:id="10"/>
      <w:r w:rsidRPr="00B05244">
        <w:rPr>
          <w:sz w:val="40"/>
          <w:szCs w:val="40"/>
        </w:rPr>
        <w:t xml:space="preserve"> </w:t>
      </w:r>
    </w:p>
    <w:p w14:paraId="3F04FB3C" w14:textId="28FE0F38" w:rsidR="00E5294D" w:rsidRDefault="00E5294D" w:rsidP="009D31F4">
      <w:pPr>
        <w:pStyle w:val="Text"/>
        <w:spacing w:line="360" w:lineRule="auto"/>
        <w:jc w:val="both"/>
      </w:pPr>
      <w:r>
        <w:t xml:space="preserve">Multiple external files are used to store </w:t>
      </w:r>
      <w:r w:rsidR="00647C86">
        <w:t>and analyze t</w:t>
      </w:r>
      <w:r w:rsidR="0064510F">
        <w:t xml:space="preserve">he data inserted by the users. </w:t>
      </w:r>
      <w:r w:rsidR="00E740EF">
        <w:t xml:space="preserve">All the files </w:t>
      </w:r>
      <w:proofErr w:type="gramStart"/>
      <w:r w:rsidR="00E740EF">
        <w:t>are located in</w:t>
      </w:r>
      <w:proofErr w:type="gramEnd"/>
      <w:r w:rsidR="00E740EF">
        <w:t xml:space="preserve"> the cache folder</w:t>
      </w:r>
      <w:r w:rsidR="00F15460">
        <w:t>.</w:t>
      </w:r>
      <w:r w:rsidR="003A6A43">
        <w:t xml:space="preserve"> Every time the user update</w:t>
      </w:r>
      <w:r w:rsidR="006C479D">
        <w:t>s</w:t>
      </w:r>
      <w:r w:rsidR="003A6A43">
        <w:t xml:space="preserve"> t</w:t>
      </w:r>
      <w:r w:rsidR="00E80C52">
        <w:t>heir water intake, it will store 5 components</w:t>
      </w:r>
      <w:r w:rsidR="006C33E7">
        <w:t>: a day in number, year, month, day of the week,</w:t>
      </w:r>
      <w:r w:rsidR="006C479D">
        <w:t xml:space="preserve"> and (water intake)ml. The program will then analyze and filter </w:t>
      </w:r>
      <w:r w:rsidR="001F14A7">
        <w:t>the</w:t>
      </w:r>
      <w:r w:rsidR="006C479D">
        <w:t xml:space="preserve"> data </w:t>
      </w:r>
      <w:r w:rsidR="001F14A7">
        <w:t xml:space="preserve">that </w:t>
      </w:r>
      <w:r w:rsidR="006C33E7">
        <w:t>must</w:t>
      </w:r>
      <w:r w:rsidR="00F972AF">
        <w:t xml:space="preserve"> be calculated </w:t>
      </w:r>
      <w:r w:rsidR="001F14A7">
        <w:t>and displayed on the program.</w:t>
      </w:r>
    </w:p>
    <w:p w14:paraId="1B8A2029" w14:textId="77777777" w:rsidR="00E5294D" w:rsidRPr="00E5294D" w:rsidRDefault="00E5294D" w:rsidP="009D31F4">
      <w:pPr>
        <w:spacing w:line="360" w:lineRule="auto"/>
        <w:jc w:val="both"/>
      </w:pPr>
    </w:p>
    <w:p w14:paraId="08EBF963" w14:textId="77383B6F" w:rsidR="0005553A" w:rsidRDefault="002937D9" w:rsidP="009D31F4">
      <w:pPr>
        <w:pStyle w:val="Heading2"/>
        <w:spacing w:line="360" w:lineRule="auto"/>
        <w:jc w:val="both"/>
      </w:pPr>
      <w:bookmarkStart w:id="11" w:name="_Toc73711684"/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BBD501F" wp14:editId="48BEBA0F">
                <wp:simplePos x="0" y="0"/>
                <wp:positionH relativeFrom="column">
                  <wp:posOffset>3739216</wp:posOffset>
                </wp:positionH>
                <wp:positionV relativeFrom="paragraph">
                  <wp:posOffset>179282</wp:posOffset>
                </wp:positionV>
                <wp:extent cx="2996229" cy="4309533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6229" cy="4309533"/>
                          <a:chOff x="0" y="0"/>
                          <a:chExt cx="3490595" cy="502031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595" cy="502031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9" name="Group 9"/>
                        <wpg:cNvGrpSpPr/>
                        <wpg:grpSpPr>
                          <a:xfrm>
                            <a:off x="148167" y="381000"/>
                            <a:ext cx="2451100" cy="931334"/>
                            <a:chOff x="0" y="0"/>
                            <a:chExt cx="2580345" cy="970915"/>
                          </a:xfrm>
                        </wpg:grpSpPr>
                        <wps:wsp>
                          <wps:cNvPr id="11" name="Straight Arrow Connector 11"/>
                          <wps:cNvCnPr/>
                          <wps:spPr>
                            <a:xfrm flipH="1">
                              <a:off x="156634" y="154517"/>
                              <a:ext cx="940733" cy="784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2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Straight Arrow Connector 12"/>
                          <wps:cNvCnPr/>
                          <wps:spPr>
                            <a:xfrm flipH="1">
                              <a:off x="232834" y="323850"/>
                              <a:ext cx="867111" cy="560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2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Straight Arrow Connector 13"/>
                          <wps:cNvCnPr/>
                          <wps:spPr>
                            <a:xfrm flipH="1">
                              <a:off x="80434" y="493183"/>
                              <a:ext cx="1017494" cy="560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2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Straight Arrow Connector 14"/>
                          <wps:cNvCnPr/>
                          <wps:spPr>
                            <a:xfrm flipH="1">
                              <a:off x="0" y="654050"/>
                              <a:ext cx="1099857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2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Straight Arrow Connector 15"/>
                          <wps:cNvCnPr/>
                          <wps:spPr>
                            <a:xfrm flipH="1">
                              <a:off x="342900" y="831850"/>
                              <a:ext cx="767379" cy="784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2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Text Box 17"/>
                          <wps:cNvSpPr txBox="1"/>
                          <wps:spPr>
                            <a:xfrm>
                              <a:off x="1083650" y="0"/>
                              <a:ext cx="1496695" cy="970915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  <a:sp3d/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txbx>
                            <w:txbxContent>
                              <w:p w14:paraId="619BF216" w14:textId="1F2FC501" w:rsidR="00C226F0" w:rsidRPr="00C226F0" w:rsidRDefault="00C226F0" w:rsidP="00C226F0">
                                <w:pPr>
                                  <w:pStyle w:val="Text"/>
                                  <w:rPr>
                                    <w:color w:val="FF0000"/>
                                    <w:sz w:val="22"/>
                                    <w:szCs w:val="24"/>
                                  </w:rPr>
                                </w:pPr>
                                <w:r w:rsidRPr="00C226F0">
                                  <w:rPr>
                                    <w:color w:val="FF0000"/>
                                    <w:sz w:val="22"/>
                                    <w:szCs w:val="24"/>
                                  </w:rPr>
                                  <w:t>Day</w:t>
                                </w:r>
                              </w:p>
                              <w:p w14:paraId="06A57B54" w14:textId="6BF94176" w:rsidR="00C226F0" w:rsidRPr="00C226F0" w:rsidRDefault="00C226F0" w:rsidP="00C226F0">
                                <w:pPr>
                                  <w:pStyle w:val="Text"/>
                                  <w:rPr>
                                    <w:color w:val="FF0000"/>
                                    <w:sz w:val="22"/>
                                    <w:szCs w:val="24"/>
                                  </w:rPr>
                                </w:pPr>
                                <w:r w:rsidRPr="00C226F0">
                                  <w:rPr>
                                    <w:color w:val="FF0000"/>
                                    <w:sz w:val="22"/>
                                    <w:szCs w:val="24"/>
                                  </w:rPr>
                                  <w:t>Year</w:t>
                                </w:r>
                              </w:p>
                              <w:p w14:paraId="54514939" w14:textId="564392DB" w:rsidR="00C226F0" w:rsidRPr="00C226F0" w:rsidRDefault="00C226F0" w:rsidP="00C226F0">
                                <w:pPr>
                                  <w:pStyle w:val="Text"/>
                                  <w:rPr>
                                    <w:color w:val="FF0000"/>
                                    <w:sz w:val="22"/>
                                    <w:szCs w:val="24"/>
                                  </w:rPr>
                                </w:pPr>
                                <w:r w:rsidRPr="00C226F0">
                                  <w:rPr>
                                    <w:color w:val="FF0000"/>
                                    <w:sz w:val="22"/>
                                    <w:szCs w:val="24"/>
                                  </w:rPr>
                                  <w:t>Month</w:t>
                                </w:r>
                              </w:p>
                              <w:p w14:paraId="7965C19C" w14:textId="609506E6" w:rsidR="00C226F0" w:rsidRPr="00C226F0" w:rsidRDefault="00C226F0" w:rsidP="00C226F0">
                                <w:pPr>
                                  <w:pStyle w:val="Text"/>
                                  <w:rPr>
                                    <w:color w:val="FF0000"/>
                                    <w:sz w:val="22"/>
                                    <w:szCs w:val="24"/>
                                  </w:rPr>
                                </w:pPr>
                                <w:r w:rsidRPr="00C226F0">
                                  <w:rPr>
                                    <w:color w:val="FF0000"/>
                                    <w:sz w:val="22"/>
                                    <w:szCs w:val="24"/>
                                  </w:rPr>
                                  <w:t>Day of the week</w:t>
                                </w:r>
                              </w:p>
                              <w:p w14:paraId="50368756" w14:textId="6AB8197B" w:rsidR="00C226F0" w:rsidRPr="00C226F0" w:rsidRDefault="00C226F0" w:rsidP="00C226F0">
                                <w:pPr>
                                  <w:pStyle w:val="Text"/>
                                  <w:rPr>
                                    <w:color w:val="FF0000"/>
                                    <w:sz w:val="22"/>
                                    <w:szCs w:val="24"/>
                                  </w:rPr>
                                </w:pPr>
                                <w:r w:rsidRPr="00C226F0">
                                  <w:rPr>
                                    <w:color w:val="FF0000"/>
                                    <w:sz w:val="22"/>
                                    <w:szCs w:val="24"/>
                                  </w:rPr>
                                  <w:t>ml</w:t>
                                </w:r>
                              </w:p>
                            </w:txbxContent>
                          </wps:txbx>
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BD501F" id="Group 18" o:spid="_x0000_s1026" style="position:absolute;left:0;text-align:left;margin-left:294.45pt;margin-top:14.1pt;width:235.9pt;height:339.35pt;z-index:251672576;mso-width-relative:margin;mso-height-relative:margin" coordsize="34905,50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34905;height:50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">
                  <v:imagedata r:id="rId21" o:title=""/>
                </v:shape>
                <v:group id="Group 9" o:spid="_x0000_s1028" style="position:absolute;left:1481;top:3810;width:24511;height:9313" coordsize="25803,9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1" o:spid="_x0000_s1029" type="#_x0000_t32" style="position:absolute;left:1566;top:1545;width:9407;height: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" strokecolor="#27aae1 [3207]" strokeweight="3pt">
                    <v:stroke endarrow="block"/>
                  </v:shape>
                  <v:shape id="Straight Arrow Connector 12" o:spid="_x0000_s1030" type="#_x0000_t32" style="position:absolute;left:2328;top:3238;width:8671;height: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" strokecolor="#27aae1 [3207]" strokeweight="3pt">
                    <v:stroke endarrow="block"/>
                  </v:shape>
                  <v:shape id="Straight Arrow Connector 13" o:spid="_x0000_s1031" type="#_x0000_t32" style="position:absolute;left:804;top:4931;width:10175;height: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" strokecolor="#27aae1 [3207]" strokeweight="3pt">
                    <v:stroke endarrow="block"/>
                  </v:shape>
                  <v:shape id="Straight Arrow Connector 14" o:spid="_x0000_s1032" type="#_x0000_t32" style="position:absolute;top:6540;width:1099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" strokecolor="#27aae1 [3207]" strokeweight="3pt">
                    <v:stroke endarrow="block"/>
                  </v:shape>
                  <v:shape id="Straight Arrow Connector 15" o:spid="_x0000_s1033" type="#_x0000_t32" style="position:absolute;left:3429;top:8318;width:7673;height: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" strokecolor="#27aae1 [3207]" strokeweight="3pt">
                    <v:stroke endarrow="block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7" o:spid="_x0000_s1034" type="#_x0000_t202" style="position:absolute;left:10836;width:14967;height:9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" filled="f" stroked="f" strokeweight="1pt">
                    <v:stroke miterlimit="4"/>
                    <v:textbox inset="4pt,4pt,4pt,4pt">
                      <w:txbxContent>
                        <w:p w14:paraId="619BF216" w14:textId="1F2FC501" w:rsidR="00C226F0" w:rsidRPr="00C226F0" w:rsidRDefault="00C226F0" w:rsidP="00C226F0">
                          <w:pPr>
                            <w:pStyle w:val="Text"/>
                            <w:rPr>
                              <w:color w:val="FF0000"/>
                              <w:sz w:val="22"/>
                              <w:szCs w:val="24"/>
                            </w:rPr>
                          </w:pPr>
                          <w:r w:rsidRPr="00C226F0">
                            <w:rPr>
                              <w:color w:val="FF0000"/>
                              <w:sz w:val="22"/>
                              <w:szCs w:val="24"/>
                            </w:rPr>
                            <w:t>Day</w:t>
                          </w:r>
                        </w:p>
                        <w:p w14:paraId="06A57B54" w14:textId="6BF94176" w:rsidR="00C226F0" w:rsidRPr="00C226F0" w:rsidRDefault="00C226F0" w:rsidP="00C226F0">
                          <w:pPr>
                            <w:pStyle w:val="Text"/>
                            <w:rPr>
                              <w:color w:val="FF0000"/>
                              <w:sz w:val="22"/>
                              <w:szCs w:val="24"/>
                            </w:rPr>
                          </w:pPr>
                          <w:r w:rsidRPr="00C226F0">
                            <w:rPr>
                              <w:color w:val="FF0000"/>
                              <w:sz w:val="22"/>
                              <w:szCs w:val="24"/>
                            </w:rPr>
                            <w:t>Year</w:t>
                          </w:r>
                        </w:p>
                        <w:p w14:paraId="54514939" w14:textId="564392DB" w:rsidR="00C226F0" w:rsidRPr="00C226F0" w:rsidRDefault="00C226F0" w:rsidP="00C226F0">
                          <w:pPr>
                            <w:pStyle w:val="Text"/>
                            <w:rPr>
                              <w:color w:val="FF0000"/>
                              <w:sz w:val="22"/>
                              <w:szCs w:val="24"/>
                            </w:rPr>
                          </w:pPr>
                          <w:r w:rsidRPr="00C226F0">
                            <w:rPr>
                              <w:color w:val="FF0000"/>
                              <w:sz w:val="22"/>
                              <w:szCs w:val="24"/>
                            </w:rPr>
                            <w:t>Month</w:t>
                          </w:r>
                        </w:p>
                        <w:p w14:paraId="7965C19C" w14:textId="609506E6" w:rsidR="00C226F0" w:rsidRPr="00C226F0" w:rsidRDefault="00C226F0" w:rsidP="00C226F0">
                          <w:pPr>
                            <w:pStyle w:val="Text"/>
                            <w:rPr>
                              <w:color w:val="FF0000"/>
                              <w:sz w:val="22"/>
                              <w:szCs w:val="24"/>
                            </w:rPr>
                          </w:pPr>
                          <w:r w:rsidRPr="00C226F0">
                            <w:rPr>
                              <w:color w:val="FF0000"/>
                              <w:sz w:val="22"/>
                              <w:szCs w:val="24"/>
                            </w:rPr>
                            <w:t>Day of the week</w:t>
                          </w:r>
                        </w:p>
                        <w:p w14:paraId="50368756" w14:textId="6AB8197B" w:rsidR="00C226F0" w:rsidRPr="00C226F0" w:rsidRDefault="00C226F0" w:rsidP="00C226F0">
                          <w:pPr>
                            <w:pStyle w:val="Text"/>
                            <w:rPr>
                              <w:color w:val="FF0000"/>
                              <w:sz w:val="22"/>
                              <w:szCs w:val="24"/>
                            </w:rPr>
                          </w:pPr>
                          <w:r w:rsidRPr="00C226F0">
                            <w:rPr>
                              <w:color w:val="FF0000"/>
                              <w:sz w:val="22"/>
                              <w:szCs w:val="24"/>
                            </w:rPr>
                            <w:t>ml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4E2C04">
        <w:t>Water</w:t>
      </w:r>
      <w:r w:rsidR="0074003D">
        <w:t>_tracker.txt</w:t>
      </w:r>
      <w:bookmarkEnd w:id="11"/>
      <w:r w:rsidR="0005553A">
        <w:t xml:space="preserve"> </w:t>
      </w:r>
    </w:p>
    <w:p w14:paraId="7F291F94" w14:textId="6FEFD439" w:rsidR="00F95FEE" w:rsidRDefault="00063F80" w:rsidP="009D31F4">
      <w:pPr>
        <w:pStyle w:val="Text"/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FA0E9E" wp14:editId="26C68EAB">
                <wp:simplePos x="0" y="0"/>
                <wp:positionH relativeFrom="column">
                  <wp:posOffset>4043082</wp:posOffset>
                </wp:positionH>
                <wp:positionV relativeFrom="paragraph">
                  <wp:posOffset>48335</wp:posOffset>
                </wp:positionV>
                <wp:extent cx="1138518" cy="941294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18" cy="94129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2323DA" w14:textId="77777777" w:rsidR="00063F80" w:rsidRDefault="00063F80"/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A0E9E" id="Text Box 16" o:spid="_x0000_s1035" type="#_x0000_t202" style="position:absolute;left:0;text-align:left;margin-left:318.35pt;margin-top:3.8pt;width:89.65pt;height:74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" filled="f" stroked="f" strokeweight="1pt">
                <v:stroke miterlimit="4"/>
                <v:textbox style="mso-fit-shape-to-text:t" inset="4pt,4pt,4pt,4pt">
                  <w:txbxContent>
                    <w:p w14:paraId="262323DA" w14:textId="77777777" w:rsidR="00063F80" w:rsidRDefault="00063F80"/>
                  </w:txbxContent>
                </v:textbox>
              </v:shape>
            </w:pict>
          </mc:Fallback>
        </mc:AlternateContent>
      </w:r>
      <w:r w:rsidR="00F95FEE">
        <w:t>Day in number</w:t>
      </w:r>
      <w:r w:rsidR="003827A7">
        <w:t>, 365 days</w:t>
      </w:r>
    </w:p>
    <w:p w14:paraId="1A000538" w14:textId="3F808714" w:rsidR="00F95FEE" w:rsidRDefault="00F95FEE" w:rsidP="009D31F4">
      <w:pPr>
        <w:pStyle w:val="Text"/>
        <w:spacing w:line="360" w:lineRule="auto"/>
        <w:jc w:val="both"/>
      </w:pPr>
      <w:r>
        <w:t>Year</w:t>
      </w:r>
    </w:p>
    <w:p w14:paraId="11CD2DD4" w14:textId="4643C951" w:rsidR="00F95FEE" w:rsidRDefault="00F95FEE" w:rsidP="009D31F4">
      <w:pPr>
        <w:pStyle w:val="Text"/>
        <w:spacing w:line="360" w:lineRule="auto"/>
        <w:jc w:val="both"/>
      </w:pPr>
      <w:r>
        <w:t>Month</w:t>
      </w:r>
    </w:p>
    <w:p w14:paraId="6BF2DD0F" w14:textId="6CB7F7D4" w:rsidR="0005553A" w:rsidRDefault="004E2C04" w:rsidP="009D31F4">
      <w:pPr>
        <w:pStyle w:val="Text"/>
        <w:spacing w:line="360" w:lineRule="auto"/>
        <w:jc w:val="both"/>
      </w:pPr>
      <w:r>
        <w:t>The n</w:t>
      </w:r>
      <w:r w:rsidR="007D12AB">
        <w:t>umber of the day, ex. 0 = Sunday</w:t>
      </w:r>
    </w:p>
    <w:p w14:paraId="6628A5CB" w14:textId="579D00C4" w:rsidR="007D12AB" w:rsidRDefault="007D12AB" w:rsidP="009D31F4">
      <w:pPr>
        <w:pStyle w:val="Text"/>
        <w:spacing w:line="360" w:lineRule="auto"/>
        <w:jc w:val="both"/>
      </w:pPr>
      <w:r>
        <w:t>(Water intake) ml</w:t>
      </w:r>
    </w:p>
    <w:p w14:paraId="6B6A99B0" w14:textId="02421310" w:rsidR="00A909D6" w:rsidRDefault="00A909D6" w:rsidP="009D31F4">
      <w:pPr>
        <w:pStyle w:val="Text"/>
        <w:spacing w:line="360" w:lineRule="auto"/>
        <w:jc w:val="both"/>
      </w:pPr>
    </w:p>
    <w:p w14:paraId="690E1562" w14:textId="358DC9C6" w:rsidR="00D35339" w:rsidRDefault="00D35339" w:rsidP="009D31F4">
      <w:pPr>
        <w:pStyle w:val="Text"/>
        <w:spacing w:line="360" w:lineRule="auto"/>
        <w:jc w:val="both"/>
        <w:rPr>
          <w:rFonts w:eastAsia="Times New Roman" w:cs="Times New Roman"/>
          <w:sz w:val="22"/>
        </w:rPr>
      </w:pPr>
    </w:p>
    <w:p w14:paraId="09CE4EFB" w14:textId="2AC6CDCB" w:rsidR="00733BF1" w:rsidRDefault="00733BF1" w:rsidP="009D31F4">
      <w:pPr>
        <w:pStyle w:val="Text"/>
        <w:spacing w:line="360" w:lineRule="auto"/>
        <w:jc w:val="both"/>
        <w:rPr>
          <w:rFonts w:eastAsia="Times New Roman" w:cs="Times New Roman"/>
          <w:sz w:val="22"/>
        </w:rPr>
      </w:pPr>
    </w:p>
    <w:p w14:paraId="27D1AFC0" w14:textId="1398AE1A" w:rsidR="00EF687C" w:rsidRDefault="00EF687C" w:rsidP="009D31F4">
      <w:pPr>
        <w:pStyle w:val="Text"/>
        <w:spacing w:line="360" w:lineRule="auto"/>
        <w:jc w:val="both"/>
        <w:rPr>
          <w:rFonts w:eastAsia="Times New Roman" w:cs="Times New Roman"/>
          <w:sz w:val="22"/>
        </w:rPr>
      </w:pPr>
    </w:p>
    <w:p w14:paraId="635BCE65" w14:textId="5409E650" w:rsidR="00EF687C" w:rsidRDefault="00EF687C" w:rsidP="009D31F4">
      <w:pPr>
        <w:pStyle w:val="Text"/>
        <w:spacing w:line="360" w:lineRule="auto"/>
        <w:jc w:val="both"/>
        <w:rPr>
          <w:rFonts w:eastAsia="Times New Roman" w:cs="Times New Roman"/>
          <w:sz w:val="22"/>
        </w:rPr>
      </w:pPr>
    </w:p>
    <w:p w14:paraId="1AD55AF0" w14:textId="060E74CB" w:rsidR="00EF687C" w:rsidRDefault="00EF687C" w:rsidP="009D31F4">
      <w:pPr>
        <w:pStyle w:val="Text"/>
        <w:spacing w:line="360" w:lineRule="auto"/>
        <w:jc w:val="both"/>
        <w:rPr>
          <w:rFonts w:eastAsia="Times New Roman" w:cs="Times New Roman"/>
          <w:sz w:val="22"/>
        </w:rPr>
      </w:pPr>
    </w:p>
    <w:p w14:paraId="73A34DC9" w14:textId="5AEC0125" w:rsidR="00EF687C" w:rsidRDefault="00EF687C" w:rsidP="009D31F4">
      <w:pPr>
        <w:pStyle w:val="Text"/>
        <w:spacing w:line="360" w:lineRule="auto"/>
        <w:jc w:val="both"/>
        <w:rPr>
          <w:rFonts w:eastAsia="Times New Roman" w:cs="Times New Roman"/>
          <w:sz w:val="22"/>
        </w:rPr>
      </w:pPr>
    </w:p>
    <w:p w14:paraId="2AF4BC4A" w14:textId="09E8202E" w:rsidR="00EF687C" w:rsidRDefault="00EF687C" w:rsidP="009D31F4">
      <w:pPr>
        <w:pStyle w:val="Text"/>
        <w:spacing w:line="360" w:lineRule="auto"/>
        <w:jc w:val="both"/>
        <w:rPr>
          <w:rFonts w:eastAsia="Times New Roman" w:cs="Times New Roman"/>
          <w:sz w:val="22"/>
        </w:rPr>
      </w:pPr>
    </w:p>
    <w:p w14:paraId="29272827" w14:textId="5E3C36C9" w:rsidR="00EF687C" w:rsidRDefault="00EF687C" w:rsidP="009D31F4">
      <w:pPr>
        <w:pStyle w:val="Text"/>
        <w:spacing w:line="360" w:lineRule="auto"/>
        <w:jc w:val="both"/>
        <w:rPr>
          <w:rFonts w:eastAsia="Times New Roman" w:cs="Times New Roman"/>
          <w:sz w:val="22"/>
        </w:rPr>
      </w:pPr>
    </w:p>
    <w:p w14:paraId="470E95F6" w14:textId="159BC926" w:rsidR="00EF687C" w:rsidRDefault="00EF687C" w:rsidP="009D31F4">
      <w:pPr>
        <w:pStyle w:val="Text"/>
        <w:spacing w:line="360" w:lineRule="auto"/>
        <w:jc w:val="both"/>
        <w:rPr>
          <w:rFonts w:eastAsia="Times New Roman" w:cs="Times New Roman"/>
          <w:sz w:val="22"/>
        </w:rPr>
      </w:pPr>
    </w:p>
    <w:p w14:paraId="2B77C2EE" w14:textId="77777777" w:rsidR="00EF687C" w:rsidRDefault="00EF687C" w:rsidP="009D31F4">
      <w:pPr>
        <w:pStyle w:val="Text"/>
        <w:spacing w:line="360" w:lineRule="auto"/>
        <w:jc w:val="both"/>
        <w:rPr>
          <w:rFonts w:eastAsia="Times New Roman" w:cs="Times New Roman"/>
          <w:sz w:val="22"/>
        </w:rPr>
      </w:pPr>
    </w:p>
    <w:p w14:paraId="619C3A8F" w14:textId="7EFE87D9" w:rsidR="00733BF1" w:rsidRDefault="00B53848" w:rsidP="009D31F4">
      <w:pPr>
        <w:pStyle w:val="Heading2"/>
        <w:spacing w:line="360" w:lineRule="auto"/>
        <w:jc w:val="both"/>
      </w:pPr>
      <w:bookmarkStart w:id="12" w:name="_Toc73711685"/>
      <w:r>
        <w:t>g</w:t>
      </w:r>
      <w:r w:rsidR="00733BF1">
        <w:t>oal.txt</w:t>
      </w:r>
      <w:bookmarkEnd w:id="12"/>
    </w:p>
    <w:p w14:paraId="70676504" w14:textId="77777777" w:rsidR="00733BF1" w:rsidRDefault="000361CB" w:rsidP="009D31F4">
      <w:pPr>
        <w:pStyle w:val="Text"/>
        <w:spacing w:line="360" w:lineRule="auto"/>
        <w:jc w:val="both"/>
      </w:pPr>
      <w:r>
        <w:t>This file contains the daily intake goal</w:t>
      </w:r>
      <w:r w:rsidR="00B209C7">
        <w:t xml:space="preserve"> that </w:t>
      </w:r>
      <w:proofErr w:type="gramStart"/>
      <w:r w:rsidR="00B209C7">
        <w:t>later on</w:t>
      </w:r>
      <w:proofErr w:type="gramEnd"/>
      <w:r w:rsidR="00B209C7">
        <w:t xml:space="preserve"> will be used to determine </w:t>
      </w:r>
      <w:r w:rsidR="00801588">
        <w:t xml:space="preserve">whether </w:t>
      </w:r>
      <w:r w:rsidR="00B209C7">
        <w:t xml:space="preserve">the user has reached the goal or not.  </w:t>
      </w:r>
      <w:r w:rsidR="004A2D5C">
        <w:t xml:space="preserve">It is also used to ensure that the user has </w:t>
      </w:r>
      <w:r w:rsidR="00446E61">
        <w:t xml:space="preserve">set a daily intake goal. </w:t>
      </w:r>
      <w:r w:rsidR="002631A4">
        <w:t>Otherwise, the user will be prompted to se</w:t>
      </w:r>
      <w:r w:rsidR="00B53848">
        <w:t>lec</w:t>
      </w:r>
      <w:r w:rsidR="002631A4">
        <w:t xml:space="preserve">t a daily intake goal before updating </w:t>
      </w:r>
      <w:r w:rsidR="00B53848">
        <w:t xml:space="preserve">their daily intake. </w:t>
      </w:r>
      <w:r w:rsidR="00446E61">
        <w:t xml:space="preserve"> </w:t>
      </w:r>
      <w:r w:rsidR="00B53848">
        <w:t xml:space="preserve">Users can simply delete and </w:t>
      </w:r>
      <w:r w:rsidR="00CC0DF4">
        <w:t>change their goal</w:t>
      </w:r>
      <w:r w:rsidR="00FD2834">
        <w:t>s</w:t>
      </w:r>
      <w:r w:rsidR="00CC0DF4">
        <w:t xml:space="preserve"> whenever they wan</w:t>
      </w:r>
      <w:r w:rsidR="00FD2834">
        <w:t>t.</w:t>
      </w:r>
      <w:r w:rsidR="00CC0DF4">
        <w:t xml:space="preserve"> </w:t>
      </w:r>
    </w:p>
    <w:p w14:paraId="59137ECD" w14:textId="77777777" w:rsidR="00432B24" w:rsidRDefault="00432B24" w:rsidP="009D31F4">
      <w:pPr>
        <w:pStyle w:val="Text"/>
        <w:spacing w:line="360" w:lineRule="auto"/>
        <w:jc w:val="both"/>
      </w:pPr>
    </w:p>
    <w:p w14:paraId="4C6D72E0" w14:textId="77777777" w:rsidR="00432B24" w:rsidRDefault="00432B24" w:rsidP="009D31F4">
      <w:pPr>
        <w:pStyle w:val="Text"/>
        <w:spacing w:line="360" w:lineRule="auto"/>
        <w:jc w:val="both"/>
      </w:pPr>
    </w:p>
    <w:p w14:paraId="45B195DC" w14:textId="622D1337" w:rsidR="00D53C63" w:rsidRDefault="004C2548" w:rsidP="009D31F4">
      <w:pPr>
        <w:pStyle w:val="Heading2"/>
        <w:spacing w:line="360" w:lineRule="auto"/>
        <w:jc w:val="both"/>
      </w:pPr>
      <w:bookmarkStart w:id="13" w:name="_Toc73711686"/>
      <w:r>
        <w:t>Day.txt, Week.txt, Month.txt</w:t>
      </w:r>
      <w:bookmarkEnd w:id="13"/>
    </w:p>
    <w:p w14:paraId="70F0E0B3" w14:textId="406A61A4" w:rsidR="00D53C63" w:rsidRPr="003E6416" w:rsidRDefault="00D53C63" w:rsidP="009D31F4">
      <w:pPr>
        <w:pStyle w:val="Text"/>
        <w:spacing w:line="360" w:lineRule="auto"/>
        <w:jc w:val="both"/>
        <w:sectPr w:rsidR="00D53C63" w:rsidRPr="003E6416" w:rsidSect="00D1356B">
          <w:headerReference w:type="default" r:id="rId22"/>
          <w:footerReference w:type="even" r:id="rId23"/>
          <w:footerReference w:type="default" r:id="rId24"/>
          <w:type w:val="continuous"/>
          <w:pgSz w:w="12240" w:h="15840" w:code="1"/>
          <w:pgMar w:top="720" w:right="720" w:bottom="720" w:left="720" w:header="709" w:footer="709" w:gutter="0"/>
          <w:cols w:space="708"/>
          <w:titlePg/>
          <w:docGrid w:linePitch="360"/>
        </w:sectPr>
      </w:pPr>
      <w:r>
        <w:t>These file</w:t>
      </w:r>
      <w:r w:rsidR="00C06B5F">
        <w:t>s</w:t>
      </w:r>
      <w:r w:rsidR="00BA6868">
        <w:t xml:space="preserve"> store</w:t>
      </w:r>
      <w:r w:rsidR="003E6416">
        <w:t xml:space="preserve"> data</w:t>
      </w:r>
      <w:r w:rsidR="00F94A7B">
        <w:t xml:space="preserve"> that is</w:t>
      </w:r>
      <w:r w:rsidR="00BA6868">
        <w:t xml:space="preserve"> </w:t>
      </w:r>
      <w:r w:rsidR="00F4446E">
        <w:t xml:space="preserve">used explicitly by the </w:t>
      </w:r>
      <w:r w:rsidR="00F4446E">
        <w:rPr>
          <w:i/>
          <w:iCs/>
        </w:rPr>
        <w:t>analysis function</w:t>
      </w:r>
      <w:r w:rsidR="003E6416">
        <w:rPr>
          <w:i/>
          <w:iCs/>
        </w:rPr>
        <w:t xml:space="preserve"> </w:t>
      </w:r>
      <w:r w:rsidR="003E6416">
        <w:t>in the program</w:t>
      </w:r>
      <w:r w:rsidR="00B677FC">
        <w:t xml:space="preserve"> to</w:t>
      </w:r>
      <w:r w:rsidR="001D75AB">
        <w:t xml:space="preserve"> make </w:t>
      </w:r>
      <w:r w:rsidR="00F94A7B">
        <w:t>an analysis of the data</w:t>
      </w:r>
      <w:r w:rsidR="003E6416">
        <w:t xml:space="preserve">. </w:t>
      </w:r>
      <w:r w:rsidR="00690C71">
        <w:t>The data is curated f</w:t>
      </w:r>
      <w:r w:rsidR="003E6416">
        <w:t>rom the Water_tracker.txt</w:t>
      </w:r>
      <w:r w:rsidR="00690C71">
        <w:t xml:space="preserve"> file to</w:t>
      </w:r>
      <w:r w:rsidR="00D56F98">
        <w:t xml:space="preserve"> make the analysis process more manageable. Each </w:t>
      </w:r>
      <w:r w:rsidR="00A14E91">
        <w:t>file has its own purpose; Day.txt is for daily analysis, Week.txt is for week analysis</w:t>
      </w:r>
      <w:r w:rsidR="004C6126">
        <w:t>,</w:t>
      </w:r>
      <w:r w:rsidR="00A14E91">
        <w:t xml:space="preserve"> and </w:t>
      </w:r>
      <w:r w:rsidR="004C6126">
        <w:t xml:space="preserve">Month.txt is for week analysis. </w:t>
      </w:r>
      <w:r w:rsidR="00B677FC">
        <w:t xml:space="preserve"> </w:t>
      </w:r>
    </w:p>
    <w:p w14:paraId="4E090DF5" w14:textId="3500579D" w:rsidR="00597689" w:rsidRPr="00B05244" w:rsidRDefault="00597689" w:rsidP="00597689">
      <w:pPr>
        <w:rPr>
          <w:rFonts w:asciiTheme="majorHAnsi" w:hAnsiTheme="majorHAnsi"/>
        </w:rPr>
      </w:pPr>
      <w:r w:rsidRPr="00B05244">
        <w:rPr>
          <w:rFonts w:asciiTheme="majorHAnsi" w:hAnsiTheme="majorHAnsi"/>
          <w:noProof/>
          <w:lang w:eastAsia="en-AU"/>
        </w:rPr>
        <w:drawing>
          <wp:anchor distT="0" distB="0" distL="114300" distR="114300" simplePos="0" relativeHeight="251659264" behindDoc="1" locked="0" layoutInCell="1" allowOverlap="1" wp14:anchorId="106808FB" wp14:editId="1261B62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6845" cy="10368915"/>
            <wp:effectExtent l="0" t="0" r="0" b="0"/>
            <wp:wrapNone/>
            <wp:docPr id="29" name="Picture 2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6845" cy="1036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97689" w:rsidRPr="00B05244" w:rsidSect="00E74B29">
      <w:headerReference w:type="default" r:id="rId25"/>
      <w:footerReference w:type="even" r:id="rId26"/>
      <w:footerReference w:type="default" r:id="rId27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718713" w14:textId="77777777" w:rsidR="007B2659" w:rsidRDefault="007B2659" w:rsidP="00E74B29">
      <w:r>
        <w:separator/>
      </w:r>
    </w:p>
  </w:endnote>
  <w:endnote w:type="continuationSeparator" w:id="0">
    <w:p w14:paraId="3E5EFBF9" w14:textId="77777777" w:rsidR="007B2659" w:rsidRDefault="007B2659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notTrueType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2547047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EDC0537" w14:textId="77777777" w:rsidR="00CC35BA" w:rsidRDefault="00CC35BA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9C0E811" w14:textId="77777777" w:rsidR="00CC35BA" w:rsidRDefault="00CC35BA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1C40DA" w14:textId="77777777" w:rsidR="00CC35BA" w:rsidRDefault="00CC35BA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CC35BA" w14:paraId="2AFF5367" w14:textId="77777777" w:rsidTr="006709F1">
      <w:tc>
        <w:tcPr>
          <w:tcW w:w="1079" w:type="dxa"/>
        </w:tcPr>
        <w:p w14:paraId="38F0B5AD" w14:textId="77777777" w:rsidR="00CC35BA" w:rsidRPr="00E74B29" w:rsidRDefault="00CC35BA" w:rsidP="006709F1">
          <w:pPr>
            <w:pStyle w:val="Footer"/>
          </w:pPr>
        </w:p>
      </w:tc>
      <w:tc>
        <w:tcPr>
          <w:tcW w:w="5395" w:type="dxa"/>
        </w:tcPr>
        <w:p w14:paraId="05767675" w14:textId="471F392D" w:rsidR="00CC35BA" w:rsidRPr="00874FE7" w:rsidRDefault="009871AB" w:rsidP="009871AB">
          <w:pPr>
            <w:pStyle w:val="Footer"/>
          </w:pPr>
          <w:r>
            <w:t>101234444, Amirul Iman bin Amran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70987049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2CAB1A5B" w14:textId="77777777" w:rsidR="00CC35BA" w:rsidRPr="00E74B29" w:rsidRDefault="00CC35BA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>
                <w:rPr>
                  <w:noProof/>
                </w:rPr>
                <w:t>25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B1EE336" w14:textId="77777777" w:rsidR="00CC35BA" w:rsidRPr="00E74B29" w:rsidRDefault="00CC35BA" w:rsidP="006709F1">
          <w:pPr>
            <w:pStyle w:val="Footer"/>
          </w:pPr>
        </w:p>
      </w:tc>
    </w:tr>
  </w:tbl>
  <w:p w14:paraId="202F6685" w14:textId="77777777" w:rsidR="00CC35BA" w:rsidRDefault="00CC35BA" w:rsidP="006709F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4419696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07D4396" w14:textId="77777777" w:rsidR="001E610D" w:rsidRDefault="001E610D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096B9DD" w14:textId="77777777" w:rsidR="001E610D" w:rsidRDefault="001E610D" w:rsidP="006709F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661268" w14:textId="77777777" w:rsidR="001E610D" w:rsidRDefault="001E610D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1E610D" w14:paraId="2CD2EB5A" w14:textId="77777777" w:rsidTr="006709F1">
      <w:tc>
        <w:tcPr>
          <w:tcW w:w="1079" w:type="dxa"/>
        </w:tcPr>
        <w:p w14:paraId="71DCC398" w14:textId="77777777" w:rsidR="001E610D" w:rsidRPr="00E74B29" w:rsidRDefault="001E610D" w:rsidP="006709F1">
          <w:pPr>
            <w:pStyle w:val="Footer"/>
          </w:pPr>
        </w:p>
      </w:tc>
      <w:tc>
        <w:tcPr>
          <w:tcW w:w="5395" w:type="dxa"/>
        </w:tcPr>
        <w:p w14:paraId="3D4897AE" w14:textId="77777777" w:rsidR="001E610D" w:rsidRPr="00874FE7" w:rsidRDefault="001E610D" w:rsidP="006709F1">
          <w:pPr>
            <w:pStyle w:val="Footer"/>
          </w:pPr>
          <w:r w:rsidRPr="001F3323">
            <w:t>TNE10006 – Networks and Switching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540967927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24EFB29F" w14:textId="77777777" w:rsidR="001E610D" w:rsidRPr="00E74B29" w:rsidRDefault="001E610D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>
                <w:rPr>
                  <w:noProof/>
                </w:rPr>
                <w:t>25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1AA45162" w14:textId="77777777" w:rsidR="001E610D" w:rsidRPr="00E74B29" w:rsidRDefault="001E610D" w:rsidP="006709F1">
          <w:pPr>
            <w:pStyle w:val="Footer"/>
          </w:pPr>
        </w:p>
      </w:tc>
    </w:tr>
  </w:tbl>
  <w:p w14:paraId="329BB1DD" w14:textId="77777777" w:rsidR="001E610D" w:rsidRDefault="001E610D" w:rsidP="006709F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8EFC66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275A96C" w14:textId="77777777" w:rsidR="00E74B29" w:rsidRDefault="00E74B29" w:rsidP="006709F1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20BDA7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29E43203" w14:textId="77777777" w:rsidTr="006709F1">
      <w:tc>
        <w:tcPr>
          <w:tcW w:w="1079" w:type="dxa"/>
        </w:tcPr>
        <w:p w14:paraId="5518AF45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2F08D0CB" w14:textId="64731A94" w:rsidR="00E74B29" w:rsidRPr="00874FE7" w:rsidRDefault="001F3323" w:rsidP="006709F1">
          <w:pPr>
            <w:pStyle w:val="Footer"/>
          </w:pPr>
          <w:r w:rsidRPr="001F3323">
            <w:t>TNE10006 – Networks and Switching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003ED6B7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05BFCB3A" w14:textId="77777777" w:rsidR="00E74B29" w:rsidRPr="00E74B29" w:rsidRDefault="00E74B29" w:rsidP="006709F1">
          <w:pPr>
            <w:pStyle w:val="Footer"/>
          </w:pPr>
        </w:p>
      </w:tc>
    </w:tr>
  </w:tbl>
  <w:p w14:paraId="325F58F2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3981E6" w14:textId="77777777" w:rsidR="007B2659" w:rsidRDefault="007B2659" w:rsidP="00E74B29">
      <w:r>
        <w:separator/>
      </w:r>
    </w:p>
  </w:footnote>
  <w:footnote w:type="continuationSeparator" w:id="0">
    <w:p w14:paraId="68BB1315" w14:textId="77777777" w:rsidR="007B2659" w:rsidRDefault="007B2659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4E904E" w14:textId="77777777" w:rsidR="00CC35BA" w:rsidRDefault="00CC35BA">
    <w:pPr>
      <w:pStyle w:val="Header"/>
    </w:pPr>
    <w:r w:rsidRPr="0020297A">
      <w:rPr>
        <w:noProof/>
        <w:sz w:val="40"/>
        <w:szCs w:val="40"/>
      </w:rPr>
      <w:drawing>
        <wp:anchor distT="0" distB="0" distL="114300" distR="114300" simplePos="0" relativeHeight="251663360" behindDoc="1" locked="0" layoutInCell="1" allowOverlap="1" wp14:anchorId="2C70A4E9" wp14:editId="78734287">
          <wp:simplePos x="0" y="0"/>
          <wp:positionH relativeFrom="margin">
            <wp:align>center</wp:align>
          </wp:positionH>
          <wp:positionV relativeFrom="page">
            <wp:posOffset>-87086</wp:posOffset>
          </wp:positionV>
          <wp:extent cx="7886098" cy="696686"/>
          <wp:effectExtent l="19050" t="0" r="19685" b="675005"/>
          <wp:wrapNone/>
          <wp:docPr id="7" name="Picture 7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-03.png"/>
                  <pic:cNvPicPr/>
                </pic:nvPicPr>
                <pic:blipFill rotWithShape="1"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aturation sat="200000"/>
                            </a14:imgEffect>
                            <a14:imgEffect>
                              <a14:brightnessContrast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8" t="27152" r="-138" b="41667"/>
                  <a:stretch/>
                </pic:blipFill>
                <pic:spPr bwMode="auto">
                  <a:xfrm>
                    <a:off x="0" y="0"/>
                    <a:ext cx="7886098" cy="696686"/>
                  </a:xfrm>
                  <a:prstGeom prst="roundRect">
                    <a:avLst>
                      <a:gd name="adj" fmla="val 8594"/>
                    </a:avLst>
                  </a:prstGeom>
                  <a:solidFill>
                    <a:srgbClr val="FFFFFF">
                      <a:shade val="85000"/>
                    </a:srgbClr>
                  </a:solidFill>
                  <a:ln>
                    <a:noFill/>
                  </a:ln>
                  <a:effectLst>
                    <a:reflection blurRad="6350" stA="50000" endA="300" endPos="900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61FE36" w14:textId="77777777" w:rsidR="001E610D" w:rsidRDefault="001E610D">
    <w:pPr>
      <w:pStyle w:val="Header"/>
    </w:pPr>
    <w:r w:rsidRPr="0020297A">
      <w:rPr>
        <w:noProof/>
        <w:sz w:val="40"/>
        <w:szCs w:val="40"/>
      </w:rPr>
      <w:drawing>
        <wp:anchor distT="0" distB="0" distL="114300" distR="114300" simplePos="0" relativeHeight="251661312" behindDoc="1" locked="0" layoutInCell="1" allowOverlap="1" wp14:anchorId="09D8F5CD" wp14:editId="635A7557">
          <wp:simplePos x="0" y="0"/>
          <wp:positionH relativeFrom="margin">
            <wp:align>center</wp:align>
          </wp:positionH>
          <wp:positionV relativeFrom="page">
            <wp:posOffset>-87086</wp:posOffset>
          </wp:positionV>
          <wp:extent cx="7886098" cy="696686"/>
          <wp:effectExtent l="19050" t="0" r="19685" b="675005"/>
          <wp:wrapNone/>
          <wp:docPr id="8" name="Picture 8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-03.png"/>
                  <pic:cNvPicPr/>
                </pic:nvPicPr>
                <pic:blipFill rotWithShape="1"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aturation sat="200000"/>
                            </a14:imgEffect>
                            <a14:imgEffect>
                              <a14:brightnessContrast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8" t="27152" r="-138" b="41667"/>
                  <a:stretch/>
                </pic:blipFill>
                <pic:spPr bwMode="auto">
                  <a:xfrm>
                    <a:off x="0" y="0"/>
                    <a:ext cx="7886098" cy="696686"/>
                  </a:xfrm>
                  <a:prstGeom prst="roundRect">
                    <a:avLst>
                      <a:gd name="adj" fmla="val 8594"/>
                    </a:avLst>
                  </a:prstGeom>
                  <a:solidFill>
                    <a:srgbClr val="FFFFFF">
                      <a:shade val="85000"/>
                    </a:srgbClr>
                  </a:solidFill>
                  <a:ln>
                    <a:noFill/>
                  </a:ln>
                  <a:effectLst>
                    <a:reflection blurRad="6350" stA="50000" endA="300" endPos="900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51EF24" w14:textId="3E1D3AD1" w:rsidR="009F2100" w:rsidRDefault="009F2100">
    <w:pPr>
      <w:pStyle w:val="Header"/>
    </w:pPr>
    <w:r w:rsidRPr="0020297A">
      <w:rPr>
        <w:noProof/>
        <w:sz w:val="40"/>
        <w:szCs w:val="40"/>
      </w:rPr>
      <w:drawing>
        <wp:anchor distT="0" distB="0" distL="114300" distR="114300" simplePos="0" relativeHeight="251659264" behindDoc="1" locked="0" layoutInCell="1" allowOverlap="1" wp14:anchorId="026632C1" wp14:editId="779DC07E">
          <wp:simplePos x="0" y="0"/>
          <wp:positionH relativeFrom="margin">
            <wp:align>center</wp:align>
          </wp:positionH>
          <wp:positionV relativeFrom="page">
            <wp:posOffset>-87086</wp:posOffset>
          </wp:positionV>
          <wp:extent cx="7886098" cy="696686"/>
          <wp:effectExtent l="19050" t="0" r="19685" b="675005"/>
          <wp:wrapNone/>
          <wp:docPr id="30" name="Picture 30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-03.png"/>
                  <pic:cNvPicPr/>
                </pic:nvPicPr>
                <pic:blipFill rotWithShape="1"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aturation sat="200000"/>
                            </a14:imgEffect>
                            <a14:imgEffect>
                              <a14:brightnessContrast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8" t="27152" r="-138" b="41667"/>
                  <a:stretch/>
                </pic:blipFill>
                <pic:spPr bwMode="auto">
                  <a:xfrm>
                    <a:off x="0" y="0"/>
                    <a:ext cx="7886098" cy="696686"/>
                  </a:xfrm>
                  <a:prstGeom prst="roundRect">
                    <a:avLst>
                      <a:gd name="adj" fmla="val 8594"/>
                    </a:avLst>
                  </a:prstGeom>
                  <a:solidFill>
                    <a:srgbClr val="FFFFFF">
                      <a:shade val="85000"/>
                    </a:srgbClr>
                  </a:solidFill>
                  <a:ln>
                    <a:noFill/>
                  </a:ln>
                  <a:effectLst>
                    <a:reflection blurRad="6350" stA="50000" endA="300" endPos="900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A2E30"/>
    <w:multiLevelType w:val="hybridMultilevel"/>
    <w:tmpl w:val="A07675E4"/>
    <w:lvl w:ilvl="0" w:tplc="297AAAA2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0003DB"/>
    <w:multiLevelType w:val="hybridMultilevel"/>
    <w:tmpl w:val="E1E4A722"/>
    <w:lvl w:ilvl="0" w:tplc="E99E0CF8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8B0A21"/>
    <w:multiLevelType w:val="hybridMultilevel"/>
    <w:tmpl w:val="8542A094"/>
    <w:lvl w:ilvl="0" w:tplc="E50A606C">
      <w:start w:val="255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removePersonalInformation/>
  <w:removeDateAndTime/>
  <w:proofState w:spelling="clean" w:grammar="clean"/>
  <w:attachedTemplate r:id="rId1"/>
  <w:defaultTabStop w:val="720"/>
  <w:characterSpacingControl w:val="doNotCompress"/>
  <w:savePreviewPicture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0NDW0NDQyMTAxtbBU0lEKTi0uzszPAymwqAUADiLjgCwAAAA="/>
  </w:docVars>
  <w:rsids>
    <w:rsidRoot w:val="004322CB"/>
    <w:rsid w:val="000003D7"/>
    <w:rsid w:val="00000820"/>
    <w:rsid w:val="00005552"/>
    <w:rsid w:val="00005D3A"/>
    <w:rsid w:val="00006866"/>
    <w:rsid w:val="00007607"/>
    <w:rsid w:val="00012B59"/>
    <w:rsid w:val="000202BB"/>
    <w:rsid w:val="0002179B"/>
    <w:rsid w:val="000230AF"/>
    <w:rsid w:val="00026ACB"/>
    <w:rsid w:val="00030603"/>
    <w:rsid w:val="00030E8A"/>
    <w:rsid w:val="00030ED1"/>
    <w:rsid w:val="00030EFD"/>
    <w:rsid w:val="0003300A"/>
    <w:rsid w:val="000361CB"/>
    <w:rsid w:val="00037531"/>
    <w:rsid w:val="00044D4F"/>
    <w:rsid w:val="0004593F"/>
    <w:rsid w:val="00046459"/>
    <w:rsid w:val="0004689D"/>
    <w:rsid w:val="0005553A"/>
    <w:rsid w:val="0005639E"/>
    <w:rsid w:val="00056E14"/>
    <w:rsid w:val="00057D56"/>
    <w:rsid w:val="00061CC4"/>
    <w:rsid w:val="00063F80"/>
    <w:rsid w:val="00064891"/>
    <w:rsid w:val="00070403"/>
    <w:rsid w:val="000755E5"/>
    <w:rsid w:val="00075EAF"/>
    <w:rsid w:val="00081C3D"/>
    <w:rsid w:val="00082764"/>
    <w:rsid w:val="00082B70"/>
    <w:rsid w:val="00085CAB"/>
    <w:rsid w:val="00086ECC"/>
    <w:rsid w:val="00086FA5"/>
    <w:rsid w:val="00092813"/>
    <w:rsid w:val="0009669F"/>
    <w:rsid w:val="000A4BA1"/>
    <w:rsid w:val="000B1681"/>
    <w:rsid w:val="000B1CBE"/>
    <w:rsid w:val="000B2DF6"/>
    <w:rsid w:val="000C0F06"/>
    <w:rsid w:val="000C37D2"/>
    <w:rsid w:val="000C476D"/>
    <w:rsid w:val="000C606A"/>
    <w:rsid w:val="000C614B"/>
    <w:rsid w:val="000C7A0A"/>
    <w:rsid w:val="000D66C7"/>
    <w:rsid w:val="000E05B7"/>
    <w:rsid w:val="000E1882"/>
    <w:rsid w:val="000E4641"/>
    <w:rsid w:val="000E70DE"/>
    <w:rsid w:val="000E7A10"/>
    <w:rsid w:val="000F74DD"/>
    <w:rsid w:val="0010089A"/>
    <w:rsid w:val="00103EC7"/>
    <w:rsid w:val="00105434"/>
    <w:rsid w:val="001063FE"/>
    <w:rsid w:val="0011083F"/>
    <w:rsid w:val="00110B74"/>
    <w:rsid w:val="001121EE"/>
    <w:rsid w:val="001132AD"/>
    <w:rsid w:val="0011674F"/>
    <w:rsid w:val="00121175"/>
    <w:rsid w:val="00122B2C"/>
    <w:rsid w:val="001253E0"/>
    <w:rsid w:val="00126EB2"/>
    <w:rsid w:val="00130520"/>
    <w:rsid w:val="00135A3A"/>
    <w:rsid w:val="0013751D"/>
    <w:rsid w:val="00137CE5"/>
    <w:rsid w:val="00140765"/>
    <w:rsid w:val="00140A35"/>
    <w:rsid w:val="00142FA3"/>
    <w:rsid w:val="0014320C"/>
    <w:rsid w:val="001456A2"/>
    <w:rsid w:val="00151F66"/>
    <w:rsid w:val="00152D53"/>
    <w:rsid w:val="00164D8A"/>
    <w:rsid w:val="001709FE"/>
    <w:rsid w:val="00171B16"/>
    <w:rsid w:val="001751F9"/>
    <w:rsid w:val="0017686C"/>
    <w:rsid w:val="00177F8D"/>
    <w:rsid w:val="001835B4"/>
    <w:rsid w:val="00185D72"/>
    <w:rsid w:val="00185EC5"/>
    <w:rsid w:val="00185F4A"/>
    <w:rsid w:val="001961ED"/>
    <w:rsid w:val="00196537"/>
    <w:rsid w:val="00196B87"/>
    <w:rsid w:val="00197DA8"/>
    <w:rsid w:val="001A1519"/>
    <w:rsid w:val="001B5135"/>
    <w:rsid w:val="001B56DF"/>
    <w:rsid w:val="001B7A68"/>
    <w:rsid w:val="001C128C"/>
    <w:rsid w:val="001C368C"/>
    <w:rsid w:val="001C4D0E"/>
    <w:rsid w:val="001C6238"/>
    <w:rsid w:val="001D62C1"/>
    <w:rsid w:val="001D75AB"/>
    <w:rsid w:val="001E212D"/>
    <w:rsid w:val="001E4C61"/>
    <w:rsid w:val="001E610D"/>
    <w:rsid w:val="001F14A7"/>
    <w:rsid w:val="001F2086"/>
    <w:rsid w:val="001F2AF5"/>
    <w:rsid w:val="001F3323"/>
    <w:rsid w:val="001F3BC9"/>
    <w:rsid w:val="001F5491"/>
    <w:rsid w:val="001F58C0"/>
    <w:rsid w:val="001F5E4B"/>
    <w:rsid w:val="001F666D"/>
    <w:rsid w:val="001F784A"/>
    <w:rsid w:val="001F7F1B"/>
    <w:rsid w:val="0020297A"/>
    <w:rsid w:val="00203E1F"/>
    <w:rsid w:val="00210365"/>
    <w:rsid w:val="00215AEF"/>
    <w:rsid w:val="00217690"/>
    <w:rsid w:val="00222180"/>
    <w:rsid w:val="00223FF8"/>
    <w:rsid w:val="00231BBC"/>
    <w:rsid w:val="002331C1"/>
    <w:rsid w:val="002357D9"/>
    <w:rsid w:val="0024014C"/>
    <w:rsid w:val="0024326D"/>
    <w:rsid w:val="00247D4D"/>
    <w:rsid w:val="00250489"/>
    <w:rsid w:val="00250BAD"/>
    <w:rsid w:val="00250BDC"/>
    <w:rsid w:val="00251E93"/>
    <w:rsid w:val="0025687B"/>
    <w:rsid w:val="00261460"/>
    <w:rsid w:val="002614CC"/>
    <w:rsid w:val="002631A4"/>
    <w:rsid w:val="00266B93"/>
    <w:rsid w:val="00271855"/>
    <w:rsid w:val="00276304"/>
    <w:rsid w:val="002779F2"/>
    <w:rsid w:val="0028376A"/>
    <w:rsid w:val="00284956"/>
    <w:rsid w:val="00290122"/>
    <w:rsid w:val="002937D9"/>
    <w:rsid w:val="00293B44"/>
    <w:rsid w:val="0029516A"/>
    <w:rsid w:val="00296257"/>
    <w:rsid w:val="00296CE2"/>
    <w:rsid w:val="002A220C"/>
    <w:rsid w:val="002A63CF"/>
    <w:rsid w:val="002A64C4"/>
    <w:rsid w:val="002A7C12"/>
    <w:rsid w:val="002B0599"/>
    <w:rsid w:val="002B1035"/>
    <w:rsid w:val="002B2A03"/>
    <w:rsid w:val="002B3752"/>
    <w:rsid w:val="002B3D81"/>
    <w:rsid w:val="002B5E26"/>
    <w:rsid w:val="002C0020"/>
    <w:rsid w:val="002C6171"/>
    <w:rsid w:val="002C61BB"/>
    <w:rsid w:val="002C6A99"/>
    <w:rsid w:val="002C6ADE"/>
    <w:rsid w:val="002D0EED"/>
    <w:rsid w:val="002D2200"/>
    <w:rsid w:val="002D5031"/>
    <w:rsid w:val="002E1B51"/>
    <w:rsid w:val="002E1CB7"/>
    <w:rsid w:val="002E421F"/>
    <w:rsid w:val="002E4DCD"/>
    <w:rsid w:val="002E570D"/>
    <w:rsid w:val="002E74A1"/>
    <w:rsid w:val="002F10F1"/>
    <w:rsid w:val="002F3A6D"/>
    <w:rsid w:val="002F6527"/>
    <w:rsid w:val="002F7752"/>
    <w:rsid w:val="003023D5"/>
    <w:rsid w:val="00303167"/>
    <w:rsid w:val="00304E22"/>
    <w:rsid w:val="0031285B"/>
    <w:rsid w:val="00313F7F"/>
    <w:rsid w:val="003176EE"/>
    <w:rsid w:val="003227D1"/>
    <w:rsid w:val="0032298E"/>
    <w:rsid w:val="00324A18"/>
    <w:rsid w:val="00326044"/>
    <w:rsid w:val="003340A7"/>
    <w:rsid w:val="00334339"/>
    <w:rsid w:val="00334E5D"/>
    <w:rsid w:val="0034539B"/>
    <w:rsid w:val="00345989"/>
    <w:rsid w:val="00353499"/>
    <w:rsid w:val="00360486"/>
    <w:rsid w:val="00361CAE"/>
    <w:rsid w:val="00364F84"/>
    <w:rsid w:val="003677D3"/>
    <w:rsid w:val="00367C5F"/>
    <w:rsid w:val="003711FC"/>
    <w:rsid w:val="00375BCE"/>
    <w:rsid w:val="00376AA8"/>
    <w:rsid w:val="0038161A"/>
    <w:rsid w:val="00381AC1"/>
    <w:rsid w:val="003822E7"/>
    <w:rsid w:val="003827A7"/>
    <w:rsid w:val="003846B3"/>
    <w:rsid w:val="00384AC0"/>
    <w:rsid w:val="00385466"/>
    <w:rsid w:val="00386E4F"/>
    <w:rsid w:val="00391D19"/>
    <w:rsid w:val="00392198"/>
    <w:rsid w:val="00393192"/>
    <w:rsid w:val="00393280"/>
    <w:rsid w:val="00393428"/>
    <w:rsid w:val="003A097D"/>
    <w:rsid w:val="003A0C02"/>
    <w:rsid w:val="003A2AAA"/>
    <w:rsid w:val="003A2D93"/>
    <w:rsid w:val="003A55B4"/>
    <w:rsid w:val="003A6A43"/>
    <w:rsid w:val="003B06F1"/>
    <w:rsid w:val="003B5C81"/>
    <w:rsid w:val="003B649E"/>
    <w:rsid w:val="003C0194"/>
    <w:rsid w:val="003C2CCA"/>
    <w:rsid w:val="003D07AB"/>
    <w:rsid w:val="003D19DB"/>
    <w:rsid w:val="003E6416"/>
    <w:rsid w:val="003F0311"/>
    <w:rsid w:val="003F2104"/>
    <w:rsid w:val="003F4BC9"/>
    <w:rsid w:val="003F5C74"/>
    <w:rsid w:val="0040564B"/>
    <w:rsid w:val="00405AAD"/>
    <w:rsid w:val="00407830"/>
    <w:rsid w:val="004078CC"/>
    <w:rsid w:val="00410861"/>
    <w:rsid w:val="004111F6"/>
    <w:rsid w:val="00411FE0"/>
    <w:rsid w:val="00413439"/>
    <w:rsid w:val="00414EAF"/>
    <w:rsid w:val="004164AE"/>
    <w:rsid w:val="00423139"/>
    <w:rsid w:val="00424072"/>
    <w:rsid w:val="00426BE6"/>
    <w:rsid w:val="00426E7B"/>
    <w:rsid w:val="004308A9"/>
    <w:rsid w:val="004322CB"/>
    <w:rsid w:val="00432B24"/>
    <w:rsid w:val="00435198"/>
    <w:rsid w:val="0043580C"/>
    <w:rsid w:val="004364E5"/>
    <w:rsid w:val="00436E0D"/>
    <w:rsid w:val="004377F0"/>
    <w:rsid w:val="00441522"/>
    <w:rsid w:val="004417AB"/>
    <w:rsid w:val="00441F27"/>
    <w:rsid w:val="0044407B"/>
    <w:rsid w:val="00446E61"/>
    <w:rsid w:val="0045390A"/>
    <w:rsid w:val="00454496"/>
    <w:rsid w:val="004545F5"/>
    <w:rsid w:val="004573A7"/>
    <w:rsid w:val="0045781A"/>
    <w:rsid w:val="00457B58"/>
    <w:rsid w:val="004605DD"/>
    <w:rsid w:val="004619EB"/>
    <w:rsid w:val="00462636"/>
    <w:rsid w:val="00464703"/>
    <w:rsid w:val="0046759D"/>
    <w:rsid w:val="00470F4C"/>
    <w:rsid w:val="00471151"/>
    <w:rsid w:val="00476261"/>
    <w:rsid w:val="0048120C"/>
    <w:rsid w:val="004822F7"/>
    <w:rsid w:val="00482A53"/>
    <w:rsid w:val="00483917"/>
    <w:rsid w:val="00484BE3"/>
    <w:rsid w:val="004866BD"/>
    <w:rsid w:val="00490773"/>
    <w:rsid w:val="004909D9"/>
    <w:rsid w:val="00493D2B"/>
    <w:rsid w:val="004A0141"/>
    <w:rsid w:val="004A13F0"/>
    <w:rsid w:val="004A2D5C"/>
    <w:rsid w:val="004A3E55"/>
    <w:rsid w:val="004A56FA"/>
    <w:rsid w:val="004B2C86"/>
    <w:rsid w:val="004B3EFC"/>
    <w:rsid w:val="004B50C8"/>
    <w:rsid w:val="004C09CF"/>
    <w:rsid w:val="004C2548"/>
    <w:rsid w:val="004C2868"/>
    <w:rsid w:val="004C6126"/>
    <w:rsid w:val="004D104C"/>
    <w:rsid w:val="004D423D"/>
    <w:rsid w:val="004E2279"/>
    <w:rsid w:val="004E2C04"/>
    <w:rsid w:val="004E5B4A"/>
    <w:rsid w:val="004E5C22"/>
    <w:rsid w:val="004E7AC2"/>
    <w:rsid w:val="004F2781"/>
    <w:rsid w:val="004F3256"/>
    <w:rsid w:val="00501212"/>
    <w:rsid w:val="00502D81"/>
    <w:rsid w:val="00510EA0"/>
    <w:rsid w:val="0051288B"/>
    <w:rsid w:val="00512DAF"/>
    <w:rsid w:val="00516CCE"/>
    <w:rsid w:val="00520EFB"/>
    <w:rsid w:val="00521481"/>
    <w:rsid w:val="00521D19"/>
    <w:rsid w:val="005247AA"/>
    <w:rsid w:val="00525258"/>
    <w:rsid w:val="00525AB9"/>
    <w:rsid w:val="00527E08"/>
    <w:rsid w:val="00532C8A"/>
    <w:rsid w:val="00533FA0"/>
    <w:rsid w:val="005410A2"/>
    <w:rsid w:val="00546952"/>
    <w:rsid w:val="00546DD2"/>
    <w:rsid w:val="0055301C"/>
    <w:rsid w:val="0055355E"/>
    <w:rsid w:val="00561580"/>
    <w:rsid w:val="00563699"/>
    <w:rsid w:val="00571567"/>
    <w:rsid w:val="00571B79"/>
    <w:rsid w:val="00575355"/>
    <w:rsid w:val="00576784"/>
    <w:rsid w:val="005770A9"/>
    <w:rsid w:val="0058257C"/>
    <w:rsid w:val="00591AA6"/>
    <w:rsid w:val="00596618"/>
    <w:rsid w:val="00597689"/>
    <w:rsid w:val="005A0862"/>
    <w:rsid w:val="005A0A48"/>
    <w:rsid w:val="005A2277"/>
    <w:rsid w:val="005A5CB9"/>
    <w:rsid w:val="005B03B9"/>
    <w:rsid w:val="005B73CD"/>
    <w:rsid w:val="005C0EEB"/>
    <w:rsid w:val="005C53D8"/>
    <w:rsid w:val="005D287C"/>
    <w:rsid w:val="005D49D9"/>
    <w:rsid w:val="005D5757"/>
    <w:rsid w:val="005D704E"/>
    <w:rsid w:val="005E0045"/>
    <w:rsid w:val="005E292B"/>
    <w:rsid w:val="005E3A12"/>
    <w:rsid w:val="005E3B57"/>
    <w:rsid w:val="005E3D33"/>
    <w:rsid w:val="005E47E7"/>
    <w:rsid w:val="005E6E30"/>
    <w:rsid w:val="005E70C8"/>
    <w:rsid w:val="005F18D3"/>
    <w:rsid w:val="005F2B08"/>
    <w:rsid w:val="006011DE"/>
    <w:rsid w:val="006015A2"/>
    <w:rsid w:val="006035FE"/>
    <w:rsid w:val="006066CF"/>
    <w:rsid w:val="00610A27"/>
    <w:rsid w:val="00615E8B"/>
    <w:rsid w:val="006225C6"/>
    <w:rsid w:val="00625B38"/>
    <w:rsid w:val="00626926"/>
    <w:rsid w:val="006273BC"/>
    <w:rsid w:val="0062751B"/>
    <w:rsid w:val="00637B9F"/>
    <w:rsid w:val="00637E5F"/>
    <w:rsid w:val="006406E9"/>
    <w:rsid w:val="00640EB6"/>
    <w:rsid w:val="006414B5"/>
    <w:rsid w:val="0064510F"/>
    <w:rsid w:val="00646129"/>
    <w:rsid w:val="00647C86"/>
    <w:rsid w:val="0065117F"/>
    <w:rsid w:val="00653D19"/>
    <w:rsid w:val="006547C5"/>
    <w:rsid w:val="0065646C"/>
    <w:rsid w:val="00660782"/>
    <w:rsid w:val="006623EE"/>
    <w:rsid w:val="00665110"/>
    <w:rsid w:val="006663D5"/>
    <w:rsid w:val="00666EDA"/>
    <w:rsid w:val="006709F1"/>
    <w:rsid w:val="00671F15"/>
    <w:rsid w:val="00671F48"/>
    <w:rsid w:val="00672A22"/>
    <w:rsid w:val="00680335"/>
    <w:rsid w:val="00680E47"/>
    <w:rsid w:val="00682E9E"/>
    <w:rsid w:val="00682FBF"/>
    <w:rsid w:val="00683070"/>
    <w:rsid w:val="00687A81"/>
    <w:rsid w:val="00690C71"/>
    <w:rsid w:val="0069176E"/>
    <w:rsid w:val="00692F70"/>
    <w:rsid w:val="00694929"/>
    <w:rsid w:val="00695211"/>
    <w:rsid w:val="00696F62"/>
    <w:rsid w:val="00697457"/>
    <w:rsid w:val="006A0598"/>
    <w:rsid w:val="006B006F"/>
    <w:rsid w:val="006C0566"/>
    <w:rsid w:val="006C17AA"/>
    <w:rsid w:val="006C33E7"/>
    <w:rsid w:val="006C479D"/>
    <w:rsid w:val="006C60E6"/>
    <w:rsid w:val="006D2E9D"/>
    <w:rsid w:val="006D7452"/>
    <w:rsid w:val="006E0041"/>
    <w:rsid w:val="006E20F7"/>
    <w:rsid w:val="006E4222"/>
    <w:rsid w:val="006E50A1"/>
    <w:rsid w:val="006E5BB7"/>
    <w:rsid w:val="006E7338"/>
    <w:rsid w:val="006F05AB"/>
    <w:rsid w:val="006F0E88"/>
    <w:rsid w:val="006F1C7B"/>
    <w:rsid w:val="006F59E9"/>
    <w:rsid w:val="006F7E19"/>
    <w:rsid w:val="0070392D"/>
    <w:rsid w:val="007100E2"/>
    <w:rsid w:val="0071014F"/>
    <w:rsid w:val="007133EC"/>
    <w:rsid w:val="00713EE8"/>
    <w:rsid w:val="00714212"/>
    <w:rsid w:val="007174BC"/>
    <w:rsid w:val="00720160"/>
    <w:rsid w:val="00721099"/>
    <w:rsid w:val="0072457E"/>
    <w:rsid w:val="00725865"/>
    <w:rsid w:val="00731281"/>
    <w:rsid w:val="00732763"/>
    <w:rsid w:val="00733BF1"/>
    <w:rsid w:val="0074003D"/>
    <w:rsid w:val="007411C9"/>
    <w:rsid w:val="007637A4"/>
    <w:rsid w:val="00766C25"/>
    <w:rsid w:val="0077103B"/>
    <w:rsid w:val="007735E3"/>
    <w:rsid w:val="007745AF"/>
    <w:rsid w:val="00780C16"/>
    <w:rsid w:val="00781F60"/>
    <w:rsid w:val="00784106"/>
    <w:rsid w:val="00786B62"/>
    <w:rsid w:val="00787285"/>
    <w:rsid w:val="007912C4"/>
    <w:rsid w:val="00792813"/>
    <w:rsid w:val="00793BB9"/>
    <w:rsid w:val="00793C8C"/>
    <w:rsid w:val="007A1B28"/>
    <w:rsid w:val="007A4AF9"/>
    <w:rsid w:val="007A5A2D"/>
    <w:rsid w:val="007A5B72"/>
    <w:rsid w:val="007B2659"/>
    <w:rsid w:val="007B539B"/>
    <w:rsid w:val="007B65CF"/>
    <w:rsid w:val="007B76DF"/>
    <w:rsid w:val="007B7AE8"/>
    <w:rsid w:val="007B7D3F"/>
    <w:rsid w:val="007C1A7B"/>
    <w:rsid w:val="007C1B6A"/>
    <w:rsid w:val="007C3AB2"/>
    <w:rsid w:val="007C6520"/>
    <w:rsid w:val="007C66EA"/>
    <w:rsid w:val="007C6C27"/>
    <w:rsid w:val="007C7637"/>
    <w:rsid w:val="007C77E8"/>
    <w:rsid w:val="007D0EEF"/>
    <w:rsid w:val="007D12AB"/>
    <w:rsid w:val="007D1B23"/>
    <w:rsid w:val="007D1D27"/>
    <w:rsid w:val="007D4228"/>
    <w:rsid w:val="007D591B"/>
    <w:rsid w:val="007D5EDA"/>
    <w:rsid w:val="007D71A5"/>
    <w:rsid w:val="007D7BAB"/>
    <w:rsid w:val="007E1050"/>
    <w:rsid w:val="007E31C0"/>
    <w:rsid w:val="007E4798"/>
    <w:rsid w:val="007E4D97"/>
    <w:rsid w:val="007E7527"/>
    <w:rsid w:val="007F1DE5"/>
    <w:rsid w:val="007F2AA2"/>
    <w:rsid w:val="007F50DE"/>
    <w:rsid w:val="008002C9"/>
    <w:rsid w:val="00801588"/>
    <w:rsid w:val="008018D8"/>
    <w:rsid w:val="0080284A"/>
    <w:rsid w:val="00803160"/>
    <w:rsid w:val="00803A44"/>
    <w:rsid w:val="00805559"/>
    <w:rsid w:val="00813196"/>
    <w:rsid w:val="00814A98"/>
    <w:rsid w:val="00816B9F"/>
    <w:rsid w:val="008234E9"/>
    <w:rsid w:val="008254BF"/>
    <w:rsid w:val="008261BA"/>
    <w:rsid w:val="008262BB"/>
    <w:rsid w:val="00831127"/>
    <w:rsid w:val="008323A9"/>
    <w:rsid w:val="0083581F"/>
    <w:rsid w:val="00837164"/>
    <w:rsid w:val="00837914"/>
    <w:rsid w:val="00842842"/>
    <w:rsid w:val="00845ED0"/>
    <w:rsid w:val="0085045E"/>
    <w:rsid w:val="008509A5"/>
    <w:rsid w:val="0085171F"/>
    <w:rsid w:val="00851D5E"/>
    <w:rsid w:val="00862767"/>
    <w:rsid w:val="008651AB"/>
    <w:rsid w:val="00865E0C"/>
    <w:rsid w:val="0087065E"/>
    <w:rsid w:val="00870741"/>
    <w:rsid w:val="00872A32"/>
    <w:rsid w:val="008737A4"/>
    <w:rsid w:val="00874342"/>
    <w:rsid w:val="00874FE7"/>
    <w:rsid w:val="00875CED"/>
    <w:rsid w:val="00875EDA"/>
    <w:rsid w:val="00876D19"/>
    <w:rsid w:val="008778F1"/>
    <w:rsid w:val="00877F38"/>
    <w:rsid w:val="00882DC1"/>
    <w:rsid w:val="00883D1F"/>
    <w:rsid w:val="00884865"/>
    <w:rsid w:val="008852C1"/>
    <w:rsid w:val="00885816"/>
    <w:rsid w:val="0088606C"/>
    <w:rsid w:val="008869E4"/>
    <w:rsid w:val="0089182E"/>
    <w:rsid w:val="00896FFE"/>
    <w:rsid w:val="008A2F54"/>
    <w:rsid w:val="008A45D0"/>
    <w:rsid w:val="008A5A41"/>
    <w:rsid w:val="008B57A6"/>
    <w:rsid w:val="008B6351"/>
    <w:rsid w:val="008B647C"/>
    <w:rsid w:val="008B779A"/>
    <w:rsid w:val="008C0C3E"/>
    <w:rsid w:val="008C16F7"/>
    <w:rsid w:val="008C3C92"/>
    <w:rsid w:val="008C4E6E"/>
    <w:rsid w:val="008C5D4B"/>
    <w:rsid w:val="008D0709"/>
    <w:rsid w:val="008D1EA2"/>
    <w:rsid w:val="008D2CC4"/>
    <w:rsid w:val="008D371D"/>
    <w:rsid w:val="008D49D6"/>
    <w:rsid w:val="008D6205"/>
    <w:rsid w:val="008D6756"/>
    <w:rsid w:val="008E3C17"/>
    <w:rsid w:val="008E7A2A"/>
    <w:rsid w:val="008F1C92"/>
    <w:rsid w:val="008F2715"/>
    <w:rsid w:val="008F34D2"/>
    <w:rsid w:val="0090147B"/>
    <w:rsid w:val="00904819"/>
    <w:rsid w:val="009065ED"/>
    <w:rsid w:val="009074BE"/>
    <w:rsid w:val="00912C6E"/>
    <w:rsid w:val="00913CF4"/>
    <w:rsid w:val="00914458"/>
    <w:rsid w:val="00920CE6"/>
    <w:rsid w:val="00923501"/>
    <w:rsid w:val="00924290"/>
    <w:rsid w:val="00924764"/>
    <w:rsid w:val="00924B1B"/>
    <w:rsid w:val="0093067E"/>
    <w:rsid w:val="0093236F"/>
    <w:rsid w:val="00934AFC"/>
    <w:rsid w:val="009370A0"/>
    <w:rsid w:val="009401EF"/>
    <w:rsid w:val="00942154"/>
    <w:rsid w:val="0094330B"/>
    <w:rsid w:val="00943374"/>
    <w:rsid w:val="00945AD8"/>
    <w:rsid w:val="00946C29"/>
    <w:rsid w:val="00950598"/>
    <w:rsid w:val="009507AC"/>
    <w:rsid w:val="00952F7D"/>
    <w:rsid w:val="00953F96"/>
    <w:rsid w:val="0095496A"/>
    <w:rsid w:val="0095504F"/>
    <w:rsid w:val="00956C20"/>
    <w:rsid w:val="00965BB2"/>
    <w:rsid w:val="00966550"/>
    <w:rsid w:val="0097258B"/>
    <w:rsid w:val="00973EEB"/>
    <w:rsid w:val="00981040"/>
    <w:rsid w:val="0098167C"/>
    <w:rsid w:val="0098279E"/>
    <w:rsid w:val="009871AB"/>
    <w:rsid w:val="00992E7D"/>
    <w:rsid w:val="009973A1"/>
    <w:rsid w:val="009A3358"/>
    <w:rsid w:val="009A38BA"/>
    <w:rsid w:val="009A6F30"/>
    <w:rsid w:val="009A7AC9"/>
    <w:rsid w:val="009B1FAA"/>
    <w:rsid w:val="009B2106"/>
    <w:rsid w:val="009B2B90"/>
    <w:rsid w:val="009B4CA1"/>
    <w:rsid w:val="009C0914"/>
    <w:rsid w:val="009C0D07"/>
    <w:rsid w:val="009C3BED"/>
    <w:rsid w:val="009D3022"/>
    <w:rsid w:val="009D31F4"/>
    <w:rsid w:val="009D4774"/>
    <w:rsid w:val="009D7167"/>
    <w:rsid w:val="009E2316"/>
    <w:rsid w:val="009E6286"/>
    <w:rsid w:val="009E664D"/>
    <w:rsid w:val="009E7B59"/>
    <w:rsid w:val="009E7F1B"/>
    <w:rsid w:val="009F2100"/>
    <w:rsid w:val="009F26D7"/>
    <w:rsid w:val="009F6479"/>
    <w:rsid w:val="009F7239"/>
    <w:rsid w:val="00A00114"/>
    <w:rsid w:val="00A01395"/>
    <w:rsid w:val="00A05950"/>
    <w:rsid w:val="00A06515"/>
    <w:rsid w:val="00A1200B"/>
    <w:rsid w:val="00A13C39"/>
    <w:rsid w:val="00A14E91"/>
    <w:rsid w:val="00A15060"/>
    <w:rsid w:val="00A20A18"/>
    <w:rsid w:val="00A21128"/>
    <w:rsid w:val="00A250B5"/>
    <w:rsid w:val="00A26E2C"/>
    <w:rsid w:val="00A27C63"/>
    <w:rsid w:val="00A329C9"/>
    <w:rsid w:val="00A32F64"/>
    <w:rsid w:val="00A46BED"/>
    <w:rsid w:val="00A47BE7"/>
    <w:rsid w:val="00A54990"/>
    <w:rsid w:val="00A572E4"/>
    <w:rsid w:val="00A649B0"/>
    <w:rsid w:val="00A6630D"/>
    <w:rsid w:val="00A6657D"/>
    <w:rsid w:val="00A70B90"/>
    <w:rsid w:val="00A76406"/>
    <w:rsid w:val="00A768B4"/>
    <w:rsid w:val="00A77866"/>
    <w:rsid w:val="00A77E0F"/>
    <w:rsid w:val="00A77FE2"/>
    <w:rsid w:val="00A808DD"/>
    <w:rsid w:val="00A8276B"/>
    <w:rsid w:val="00A83698"/>
    <w:rsid w:val="00A846D7"/>
    <w:rsid w:val="00A909D6"/>
    <w:rsid w:val="00A9421F"/>
    <w:rsid w:val="00A947E2"/>
    <w:rsid w:val="00AA04E5"/>
    <w:rsid w:val="00AA066E"/>
    <w:rsid w:val="00AA5C2A"/>
    <w:rsid w:val="00AA7AD0"/>
    <w:rsid w:val="00AB328F"/>
    <w:rsid w:val="00AB4DDB"/>
    <w:rsid w:val="00AB79B6"/>
    <w:rsid w:val="00AC0042"/>
    <w:rsid w:val="00AC05DC"/>
    <w:rsid w:val="00AC0BE9"/>
    <w:rsid w:val="00AC3AF4"/>
    <w:rsid w:val="00AC63DF"/>
    <w:rsid w:val="00AD0731"/>
    <w:rsid w:val="00AD10F9"/>
    <w:rsid w:val="00AD2326"/>
    <w:rsid w:val="00AD4DFE"/>
    <w:rsid w:val="00AD54BD"/>
    <w:rsid w:val="00AE2141"/>
    <w:rsid w:val="00AF246F"/>
    <w:rsid w:val="00AF4DB2"/>
    <w:rsid w:val="00AF67E2"/>
    <w:rsid w:val="00AF6F76"/>
    <w:rsid w:val="00AF7D71"/>
    <w:rsid w:val="00B05244"/>
    <w:rsid w:val="00B06C24"/>
    <w:rsid w:val="00B07B50"/>
    <w:rsid w:val="00B10A4A"/>
    <w:rsid w:val="00B1103E"/>
    <w:rsid w:val="00B120EE"/>
    <w:rsid w:val="00B144C0"/>
    <w:rsid w:val="00B161AB"/>
    <w:rsid w:val="00B1680E"/>
    <w:rsid w:val="00B17A55"/>
    <w:rsid w:val="00B204F8"/>
    <w:rsid w:val="00B209C7"/>
    <w:rsid w:val="00B23E2F"/>
    <w:rsid w:val="00B24C07"/>
    <w:rsid w:val="00B25FE0"/>
    <w:rsid w:val="00B27CA8"/>
    <w:rsid w:val="00B31007"/>
    <w:rsid w:val="00B327FD"/>
    <w:rsid w:val="00B40863"/>
    <w:rsid w:val="00B40E73"/>
    <w:rsid w:val="00B41E32"/>
    <w:rsid w:val="00B43E11"/>
    <w:rsid w:val="00B5355C"/>
    <w:rsid w:val="00B53848"/>
    <w:rsid w:val="00B54F6D"/>
    <w:rsid w:val="00B56461"/>
    <w:rsid w:val="00B61B4B"/>
    <w:rsid w:val="00B677FC"/>
    <w:rsid w:val="00B7193C"/>
    <w:rsid w:val="00B73D28"/>
    <w:rsid w:val="00B74D40"/>
    <w:rsid w:val="00B75CBA"/>
    <w:rsid w:val="00B75F8A"/>
    <w:rsid w:val="00B8393F"/>
    <w:rsid w:val="00B868FC"/>
    <w:rsid w:val="00B87B87"/>
    <w:rsid w:val="00B90277"/>
    <w:rsid w:val="00B90D8F"/>
    <w:rsid w:val="00B927BC"/>
    <w:rsid w:val="00B93960"/>
    <w:rsid w:val="00B963AD"/>
    <w:rsid w:val="00B96B57"/>
    <w:rsid w:val="00BA4F30"/>
    <w:rsid w:val="00BA58E0"/>
    <w:rsid w:val="00BA6868"/>
    <w:rsid w:val="00BB1632"/>
    <w:rsid w:val="00BB2BE8"/>
    <w:rsid w:val="00BB3D28"/>
    <w:rsid w:val="00BB5D74"/>
    <w:rsid w:val="00BB667C"/>
    <w:rsid w:val="00BB6A7C"/>
    <w:rsid w:val="00BC169B"/>
    <w:rsid w:val="00BC5D65"/>
    <w:rsid w:val="00BC743A"/>
    <w:rsid w:val="00BC78E4"/>
    <w:rsid w:val="00BD062D"/>
    <w:rsid w:val="00BD0A86"/>
    <w:rsid w:val="00BD7E79"/>
    <w:rsid w:val="00BE5D36"/>
    <w:rsid w:val="00BF0476"/>
    <w:rsid w:val="00BF3C1F"/>
    <w:rsid w:val="00BF4333"/>
    <w:rsid w:val="00BF509D"/>
    <w:rsid w:val="00C00C2C"/>
    <w:rsid w:val="00C01CAF"/>
    <w:rsid w:val="00C04E1A"/>
    <w:rsid w:val="00C05006"/>
    <w:rsid w:val="00C05643"/>
    <w:rsid w:val="00C05F76"/>
    <w:rsid w:val="00C06B5F"/>
    <w:rsid w:val="00C07854"/>
    <w:rsid w:val="00C103EE"/>
    <w:rsid w:val="00C1153E"/>
    <w:rsid w:val="00C1195E"/>
    <w:rsid w:val="00C17B6D"/>
    <w:rsid w:val="00C20113"/>
    <w:rsid w:val="00C2114D"/>
    <w:rsid w:val="00C226F0"/>
    <w:rsid w:val="00C234DE"/>
    <w:rsid w:val="00C27455"/>
    <w:rsid w:val="00C316F9"/>
    <w:rsid w:val="00C34F41"/>
    <w:rsid w:val="00C351B7"/>
    <w:rsid w:val="00C51A85"/>
    <w:rsid w:val="00C54337"/>
    <w:rsid w:val="00C54830"/>
    <w:rsid w:val="00C555A3"/>
    <w:rsid w:val="00C556D1"/>
    <w:rsid w:val="00C55B55"/>
    <w:rsid w:val="00C55E65"/>
    <w:rsid w:val="00C64196"/>
    <w:rsid w:val="00C653A9"/>
    <w:rsid w:val="00C658C6"/>
    <w:rsid w:val="00C67FB9"/>
    <w:rsid w:val="00C70918"/>
    <w:rsid w:val="00C72465"/>
    <w:rsid w:val="00C724EF"/>
    <w:rsid w:val="00C755AB"/>
    <w:rsid w:val="00C8113F"/>
    <w:rsid w:val="00C84998"/>
    <w:rsid w:val="00CA038C"/>
    <w:rsid w:val="00CA07BD"/>
    <w:rsid w:val="00CA17CE"/>
    <w:rsid w:val="00CA3499"/>
    <w:rsid w:val="00CA50B1"/>
    <w:rsid w:val="00CA5371"/>
    <w:rsid w:val="00CA5C0D"/>
    <w:rsid w:val="00CB37E7"/>
    <w:rsid w:val="00CB447E"/>
    <w:rsid w:val="00CB7E38"/>
    <w:rsid w:val="00CC0DF4"/>
    <w:rsid w:val="00CC1283"/>
    <w:rsid w:val="00CC1986"/>
    <w:rsid w:val="00CC35BA"/>
    <w:rsid w:val="00CC3E3B"/>
    <w:rsid w:val="00CC4EF1"/>
    <w:rsid w:val="00CC78BF"/>
    <w:rsid w:val="00CC7E5A"/>
    <w:rsid w:val="00CD034E"/>
    <w:rsid w:val="00CD12DC"/>
    <w:rsid w:val="00CD1E31"/>
    <w:rsid w:val="00CD4B77"/>
    <w:rsid w:val="00CE205A"/>
    <w:rsid w:val="00CE39A0"/>
    <w:rsid w:val="00CE58E1"/>
    <w:rsid w:val="00CE65AF"/>
    <w:rsid w:val="00CE7034"/>
    <w:rsid w:val="00CF0203"/>
    <w:rsid w:val="00CF3A7D"/>
    <w:rsid w:val="00CF4636"/>
    <w:rsid w:val="00CF4ECC"/>
    <w:rsid w:val="00D00131"/>
    <w:rsid w:val="00D01048"/>
    <w:rsid w:val="00D01F1C"/>
    <w:rsid w:val="00D022A0"/>
    <w:rsid w:val="00D032DC"/>
    <w:rsid w:val="00D040A3"/>
    <w:rsid w:val="00D1356B"/>
    <w:rsid w:val="00D251F3"/>
    <w:rsid w:val="00D300EE"/>
    <w:rsid w:val="00D313A4"/>
    <w:rsid w:val="00D31F10"/>
    <w:rsid w:val="00D33937"/>
    <w:rsid w:val="00D35339"/>
    <w:rsid w:val="00D36909"/>
    <w:rsid w:val="00D42F1D"/>
    <w:rsid w:val="00D43125"/>
    <w:rsid w:val="00D433A5"/>
    <w:rsid w:val="00D53215"/>
    <w:rsid w:val="00D53C63"/>
    <w:rsid w:val="00D54BD9"/>
    <w:rsid w:val="00D56535"/>
    <w:rsid w:val="00D56F98"/>
    <w:rsid w:val="00D652E5"/>
    <w:rsid w:val="00D66A3A"/>
    <w:rsid w:val="00D67713"/>
    <w:rsid w:val="00D70B98"/>
    <w:rsid w:val="00D71327"/>
    <w:rsid w:val="00D80D8A"/>
    <w:rsid w:val="00D8176D"/>
    <w:rsid w:val="00D83C9C"/>
    <w:rsid w:val="00D8618E"/>
    <w:rsid w:val="00D8761F"/>
    <w:rsid w:val="00D92FF8"/>
    <w:rsid w:val="00D95077"/>
    <w:rsid w:val="00D9677B"/>
    <w:rsid w:val="00D96E14"/>
    <w:rsid w:val="00DA03BA"/>
    <w:rsid w:val="00DA16F7"/>
    <w:rsid w:val="00DA180C"/>
    <w:rsid w:val="00DA1C99"/>
    <w:rsid w:val="00DA2E19"/>
    <w:rsid w:val="00DA4829"/>
    <w:rsid w:val="00DA4DF7"/>
    <w:rsid w:val="00DA7FAE"/>
    <w:rsid w:val="00DB0091"/>
    <w:rsid w:val="00DB2325"/>
    <w:rsid w:val="00DB515A"/>
    <w:rsid w:val="00DB72A8"/>
    <w:rsid w:val="00DC262E"/>
    <w:rsid w:val="00DD18AC"/>
    <w:rsid w:val="00DD45DF"/>
    <w:rsid w:val="00DD543C"/>
    <w:rsid w:val="00DD7667"/>
    <w:rsid w:val="00DD7D0A"/>
    <w:rsid w:val="00DE0245"/>
    <w:rsid w:val="00DE02A8"/>
    <w:rsid w:val="00DE23DC"/>
    <w:rsid w:val="00DE49A5"/>
    <w:rsid w:val="00DE62F1"/>
    <w:rsid w:val="00DE6BCA"/>
    <w:rsid w:val="00DF198B"/>
    <w:rsid w:val="00DF4176"/>
    <w:rsid w:val="00DF48CE"/>
    <w:rsid w:val="00E01CA9"/>
    <w:rsid w:val="00E1230B"/>
    <w:rsid w:val="00E142F4"/>
    <w:rsid w:val="00E144EB"/>
    <w:rsid w:val="00E16177"/>
    <w:rsid w:val="00E1768C"/>
    <w:rsid w:val="00E202AB"/>
    <w:rsid w:val="00E2415D"/>
    <w:rsid w:val="00E24855"/>
    <w:rsid w:val="00E25873"/>
    <w:rsid w:val="00E26EB2"/>
    <w:rsid w:val="00E30D66"/>
    <w:rsid w:val="00E36DC5"/>
    <w:rsid w:val="00E37214"/>
    <w:rsid w:val="00E37B45"/>
    <w:rsid w:val="00E418C0"/>
    <w:rsid w:val="00E4428D"/>
    <w:rsid w:val="00E50772"/>
    <w:rsid w:val="00E5118B"/>
    <w:rsid w:val="00E5294D"/>
    <w:rsid w:val="00E558BD"/>
    <w:rsid w:val="00E60090"/>
    <w:rsid w:val="00E61997"/>
    <w:rsid w:val="00E642A0"/>
    <w:rsid w:val="00E6633C"/>
    <w:rsid w:val="00E71BE4"/>
    <w:rsid w:val="00E721EC"/>
    <w:rsid w:val="00E7360D"/>
    <w:rsid w:val="00E73C61"/>
    <w:rsid w:val="00E73CCC"/>
    <w:rsid w:val="00E740EF"/>
    <w:rsid w:val="00E74B29"/>
    <w:rsid w:val="00E764B8"/>
    <w:rsid w:val="00E80C52"/>
    <w:rsid w:val="00E829F3"/>
    <w:rsid w:val="00E85BEF"/>
    <w:rsid w:val="00E9006A"/>
    <w:rsid w:val="00E91930"/>
    <w:rsid w:val="00E91EBF"/>
    <w:rsid w:val="00E92468"/>
    <w:rsid w:val="00E946DC"/>
    <w:rsid w:val="00EA2593"/>
    <w:rsid w:val="00EA7053"/>
    <w:rsid w:val="00EB0A58"/>
    <w:rsid w:val="00EB127F"/>
    <w:rsid w:val="00EB19BA"/>
    <w:rsid w:val="00EB2B42"/>
    <w:rsid w:val="00EB3B64"/>
    <w:rsid w:val="00EB3BC3"/>
    <w:rsid w:val="00EB3CCA"/>
    <w:rsid w:val="00EB4960"/>
    <w:rsid w:val="00EB654A"/>
    <w:rsid w:val="00EC0E92"/>
    <w:rsid w:val="00EC0F04"/>
    <w:rsid w:val="00EC724F"/>
    <w:rsid w:val="00ED08A5"/>
    <w:rsid w:val="00ED3603"/>
    <w:rsid w:val="00ED4030"/>
    <w:rsid w:val="00ED4FB5"/>
    <w:rsid w:val="00ED7CB3"/>
    <w:rsid w:val="00EE166B"/>
    <w:rsid w:val="00EE5B19"/>
    <w:rsid w:val="00EE63DE"/>
    <w:rsid w:val="00EE7ADF"/>
    <w:rsid w:val="00EF687C"/>
    <w:rsid w:val="00EF7D25"/>
    <w:rsid w:val="00EF7EBA"/>
    <w:rsid w:val="00F06720"/>
    <w:rsid w:val="00F12788"/>
    <w:rsid w:val="00F12E41"/>
    <w:rsid w:val="00F13156"/>
    <w:rsid w:val="00F13783"/>
    <w:rsid w:val="00F13F9D"/>
    <w:rsid w:val="00F14CD3"/>
    <w:rsid w:val="00F15460"/>
    <w:rsid w:val="00F22439"/>
    <w:rsid w:val="00F22E06"/>
    <w:rsid w:val="00F23DEC"/>
    <w:rsid w:val="00F277E6"/>
    <w:rsid w:val="00F33231"/>
    <w:rsid w:val="00F34EB0"/>
    <w:rsid w:val="00F3528C"/>
    <w:rsid w:val="00F37509"/>
    <w:rsid w:val="00F37958"/>
    <w:rsid w:val="00F4088D"/>
    <w:rsid w:val="00F4446E"/>
    <w:rsid w:val="00F447C6"/>
    <w:rsid w:val="00F46773"/>
    <w:rsid w:val="00F475F8"/>
    <w:rsid w:val="00F50791"/>
    <w:rsid w:val="00F50E8F"/>
    <w:rsid w:val="00F51BD3"/>
    <w:rsid w:val="00F532AB"/>
    <w:rsid w:val="00F606F9"/>
    <w:rsid w:val="00F6290B"/>
    <w:rsid w:val="00F6467B"/>
    <w:rsid w:val="00F67986"/>
    <w:rsid w:val="00F72DDD"/>
    <w:rsid w:val="00F73F05"/>
    <w:rsid w:val="00F75E4F"/>
    <w:rsid w:val="00F76BD7"/>
    <w:rsid w:val="00F82F25"/>
    <w:rsid w:val="00F86C21"/>
    <w:rsid w:val="00F907A3"/>
    <w:rsid w:val="00F91CC0"/>
    <w:rsid w:val="00F933EE"/>
    <w:rsid w:val="00F94455"/>
    <w:rsid w:val="00F94A7B"/>
    <w:rsid w:val="00F95F08"/>
    <w:rsid w:val="00F95FEE"/>
    <w:rsid w:val="00F972AF"/>
    <w:rsid w:val="00FA170D"/>
    <w:rsid w:val="00FA689A"/>
    <w:rsid w:val="00FA70BB"/>
    <w:rsid w:val="00FB0CBE"/>
    <w:rsid w:val="00FB2F1A"/>
    <w:rsid w:val="00FB2F47"/>
    <w:rsid w:val="00FC6D46"/>
    <w:rsid w:val="00FC71EE"/>
    <w:rsid w:val="00FD1220"/>
    <w:rsid w:val="00FD2834"/>
    <w:rsid w:val="00FD2BAB"/>
    <w:rsid w:val="00FD7186"/>
    <w:rsid w:val="00FE00CF"/>
    <w:rsid w:val="00FE1EB8"/>
    <w:rsid w:val="00FE3807"/>
    <w:rsid w:val="00FE445B"/>
    <w:rsid w:val="00FE57CE"/>
    <w:rsid w:val="00FF0D42"/>
    <w:rsid w:val="00FF1625"/>
    <w:rsid w:val="00FF1CD5"/>
    <w:rsid w:val="00FF25E6"/>
    <w:rsid w:val="00FF66F4"/>
    <w:rsid w:val="00FF7171"/>
    <w:rsid w:val="00FF7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91AB80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E7A2A"/>
    <w:pPr>
      <w:outlineLvl w:val="1"/>
    </w:pPr>
    <w:rPr>
      <w:rFonts w:asciiTheme="majorHAnsi" w:hAnsiTheme="majorHAnsi"/>
      <w:b/>
      <w:color w:val="6B9199"/>
      <w:sz w:val="32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DC262E"/>
    <w:pPr>
      <w:spacing w:after="240"/>
      <w:outlineLvl w:val="2"/>
    </w:pPr>
    <w:rPr>
      <w:b w:val="0"/>
      <w:sz w:val="24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E7A2A"/>
    <w:rPr>
      <w:rFonts w:asciiTheme="majorHAnsi" w:hAnsiTheme="majorHAnsi"/>
      <w:b/>
      <w:color w:val="6B9199"/>
      <w:sz w:val="32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DC262E"/>
    <w:rPr>
      <w:rFonts w:asciiTheme="majorHAnsi" w:hAnsiTheme="majorHAnsi"/>
      <w:color w:val="6B9199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793C8C"/>
    <w:rPr>
      <w:rFonts w:asciiTheme="majorHAnsi" w:hAnsiTheme="majorHAnsi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521D19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521D19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521D1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521D19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7100E2"/>
    <w:pPr>
      <w:spacing w:after="100" w:line="259" w:lineRule="auto"/>
      <w:ind w:left="440"/>
    </w:pPr>
    <w:rPr>
      <w:rFonts w:eastAsiaTheme="minorEastAsia" w:cs="Times New Roman"/>
      <w:sz w:val="22"/>
      <w:szCs w:val="22"/>
    </w:rPr>
  </w:style>
  <w:style w:type="paragraph" w:styleId="ListParagraph">
    <w:name w:val="List Paragraph"/>
    <w:basedOn w:val="Normal"/>
    <w:uiPriority w:val="34"/>
    <w:semiHidden/>
    <w:qFormat/>
    <w:rsid w:val="009A6F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E610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5D57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footer" Target="footer5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footer" Target="footer3.xm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header" Target="header2.xml"/><Relationship Id="rId27" Type="http://schemas.openxmlformats.org/officeDocument/2006/relationships/footer" Target="footer6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ndows%2010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d673818a-d1ee-4b8c-8828-93dd8f45c5ce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4B2069AB557C342829A4015DE2B8A79" ma:contentTypeVersion="14" ma:contentTypeDescription="Create a new document." ma:contentTypeScope="" ma:versionID="dc1bc7e08d8ac495b9aee8c5efb9981a">
  <xsd:schema xmlns:xsd="http://www.w3.org/2001/XMLSchema" xmlns:xs="http://www.w3.org/2001/XMLSchema" xmlns:p="http://schemas.microsoft.com/office/2006/metadata/properties" xmlns:ns3="d673818a-d1ee-4b8c-8828-93dd8f45c5ce" xmlns:ns4="627cbbc9-7cd5-4f72-9e1f-5b91db77ef6b" targetNamespace="http://schemas.microsoft.com/office/2006/metadata/properties" ma:root="true" ma:fieldsID="b64f2ea314c4b99b825b63d022be8721" ns3:_="" ns4:_="">
    <xsd:import namespace="d673818a-d1ee-4b8c-8828-93dd8f45c5ce"/>
    <xsd:import namespace="627cbbc9-7cd5-4f72-9e1f-5b91db77ef6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73818a-d1ee-4b8c-8828-93dd8f45c5c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7cbbc9-7cd5-4f72-9e1f-5b91db77ef6b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d673818a-d1ee-4b8c-8828-93dd8f45c5ce"/>
  </ds:schemaRefs>
</ds:datastoreItem>
</file>

<file path=customXml/itemProps2.xml><?xml version="1.0" encoding="utf-8"?>
<ds:datastoreItem xmlns:ds="http://schemas.openxmlformats.org/officeDocument/2006/customXml" ds:itemID="{E9E49045-7B26-41E0-83D7-BE35F938E39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6F0A7A0-E8F8-4FD0-A52E-CE0B5621AC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73818a-d1ee-4b8c-8828-93dd8f45c5ce"/>
    <ds:schemaRef ds:uri="627cbbc9-7cd5-4f72-9e1f-5b91db77ef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10</Pages>
  <Words>806</Words>
  <Characters>4596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2021-05-22T11:10:00Z</dcterms:created>
  <dcterms:modified xsi:type="dcterms:W3CDTF">2021-06-04T11:31:00Z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0x01010064B2069AB557C342829A4015DE2B8A79</vt:lpwstr>
  </property>
</Properties>
</file>